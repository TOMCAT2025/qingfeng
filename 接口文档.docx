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DFF37C">
      <w:pPr>
        <w:pStyle w:val="2"/>
      </w:pPr>
      <w:bookmarkStart w:id="0" w:name="全局公共参数"/>
      <w:r>
        <w:t>全局公共参数</w:t>
      </w:r>
    </w:p>
    <w:p w14:paraId="62499809">
      <w:pPr>
        <w:pStyle w:val="28"/>
      </w:pPr>
      <w:r>
        <w:rPr>
          <w:b/>
          <w:bCs/>
        </w:rPr>
        <w:t>全局Header参数</w:t>
      </w:r>
    </w:p>
    <w:tbl>
      <w:tblPr>
        <w:tblStyle w:val="35"/>
        <w:tblW w:w="0" w:type="auto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36"/>
        <w:gridCol w:w="1176"/>
        <w:gridCol w:w="1176"/>
        <w:gridCol w:w="1176"/>
      </w:tblGrid>
      <w:tr w14:paraId="62CDA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AE831F9">
            <w:pPr>
              <w:pStyle w:val="29"/>
              <w:jc w:val="left"/>
            </w:pPr>
            <w:r>
              <w:t>参数名</w:t>
            </w:r>
          </w:p>
        </w:tc>
        <w:tc>
          <w:p w14:paraId="53FEA385">
            <w:pPr>
              <w:pStyle w:val="29"/>
              <w:jc w:val="left"/>
            </w:pPr>
            <w:r>
              <w:t>示例值</w:t>
            </w:r>
          </w:p>
        </w:tc>
        <w:tc>
          <w:p w14:paraId="0AC59443">
            <w:pPr>
              <w:pStyle w:val="29"/>
              <w:jc w:val="left"/>
            </w:pPr>
            <w:r>
              <w:t>参数类型</w:t>
            </w:r>
          </w:p>
        </w:tc>
        <w:tc>
          <w:p w14:paraId="3C3CF686">
            <w:pPr>
              <w:pStyle w:val="29"/>
              <w:jc w:val="left"/>
            </w:pPr>
            <w:r>
              <w:t>是否必填</w:t>
            </w:r>
          </w:p>
        </w:tc>
        <w:tc>
          <w:p w14:paraId="7D7D106D">
            <w:pPr>
              <w:pStyle w:val="29"/>
              <w:jc w:val="left"/>
            </w:pPr>
            <w:r>
              <w:t>参数描述</w:t>
            </w:r>
          </w:p>
        </w:tc>
      </w:tr>
      <w:tr w14:paraId="1B288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FE83BDC">
            <w:pPr>
              <w:pStyle w:val="29"/>
              <w:jc w:val="left"/>
            </w:pPr>
            <w:r>
              <w:t>暂无参数</w:t>
            </w:r>
          </w:p>
        </w:tc>
        <w:tc>
          <w:p w14:paraId="75947FB0">
            <w:pPr>
              <w:pStyle w:val="29"/>
            </w:pPr>
          </w:p>
        </w:tc>
        <w:tc>
          <w:p w14:paraId="1CC5310C">
            <w:pPr>
              <w:pStyle w:val="29"/>
            </w:pPr>
          </w:p>
        </w:tc>
        <w:tc>
          <w:p w14:paraId="728A698A">
            <w:pPr>
              <w:pStyle w:val="29"/>
            </w:pPr>
          </w:p>
        </w:tc>
        <w:tc>
          <w:p w14:paraId="0525B95D">
            <w:pPr>
              <w:pStyle w:val="29"/>
            </w:pPr>
          </w:p>
        </w:tc>
      </w:tr>
    </w:tbl>
    <w:p w14:paraId="74A78359">
      <w:pPr>
        <w:pStyle w:val="3"/>
      </w:pPr>
      <w:r>
        <w:rPr>
          <w:b/>
          <w:bCs/>
        </w:rPr>
        <w:t>全局Query参数</w:t>
      </w:r>
    </w:p>
    <w:tbl>
      <w:tblPr>
        <w:tblStyle w:val="35"/>
        <w:tblW w:w="0" w:type="auto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36"/>
        <w:gridCol w:w="1176"/>
        <w:gridCol w:w="1176"/>
        <w:gridCol w:w="1176"/>
      </w:tblGrid>
      <w:tr w14:paraId="06DBD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6CF68AF">
            <w:pPr>
              <w:pStyle w:val="29"/>
              <w:jc w:val="left"/>
            </w:pPr>
            <w:r>
              <w:t>参数名</w:t>
            </w:r>
          </w:p>
        </w:tc>
        <w:tc>
          <w:p w14:paraId="1AE7A6B5">
            <w:pPr>
              <w:pStyle w:val="29"/>
              <w:jc w:val="left"/>
            </w:pPr>
            <w:r>
              <w:t>示例值</w:t>
            </w:r>
          </w:p>
        </w:tc>
        <w:tc>
          <w:p w14:paraId="76B83A94">
            <w:pPr>
              <w:pStyle w:val="29"/>
              <w:jc w:val="left"/>
            </w:pPr>
            <w:r>
              <w:t>参数类型</w:t>
            </w:r>
          </w:p>
        </w:tc>
        <w:tc>
          <w:p w14:paraId="2D20919B">
            <w:pPr>
              <w:pStyle w:val="29"/>
              <w:jc w:val="left"/>
            </w:pPr>
            <w:r>
              <w:t>是否必填</w:t>
            </w:r>
          </w:p>
        </w:tc>
        <w:tc>
          <w:p w14:paraId="391940E5">
            <w:pPr>
              <w:pStyle w:val="29"/>
              <w:jc w:val="left"/>
            </w:pPr>
            <w:r>
              <w:t>参数描述</w:t>
            </w:r>
          </w:p>
        </w:tc>
      </w:tr>
      <w:tr w14:paraId="21C28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6768CAC">
            <w:pPr>
              <w:pStyle w:val="29"/>
              <w:jc w:val="left"/>
            </w:pPr>
            <w:r>
              <w:t>暂无参数</w:t>
            </w:r>
          </w:p>
        </w:tc>
        <w:tc>
          <w:p w14:paraId="01F1F869">
            <w:pPr>
              <w:pStyle w:val="29"/>
            </w:pPr>
          </w:p>
        </w:tc>
        <w:tc>
          <w:p w14:paraId="4D92EEB5">
            <w:pPr>
              <w:pStyle w:val="29"/>
            </w:pPr>
          </w:p>
        </w:tc>
        <w:tc>
          <w:p w14:paraId="6EB8AC1B">
            <w:pPr>
              <w:pStyle w:val="29"/>
            </w:pPr>
          </w:p>
        </w:tc>
        <w:tc>
          <w:p w14:paraId="185F8130">
            <w:pPr>
              <w:pStyle w:val="29"/>
            </w:pPr>
          </w:p>
        </w:tc>
      </w:tr>
    </w:tbl>
    <w:p w14:paraId="11BFADCE">
      <w:pPr>
        <w:pStyle w:val="3"/>
      </w:pPr>
      <w:r>
        <w:rPr>
          <w:b/>
          <w:bCs/>
        </w:rPr>
        <w:t>全局Body参数</w:t>
      </w:r>
    </w:p>
    <w:tbl>
      <w:tblPr>
        <w:tblStyle w:val="35"/>
        <w:tblW w:w="0" w:type="auto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36"/>
        <w:gridCol w:w="1176"/>
        <w:gridCol w:w="1176"/>
        <w:gridCol w:w="1176"/>
      </w:tblGrid>
      <w:tr w14:paraId="6B375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1904C5D">
            <w:pPr>
              <w:pStyle w:val="29"/>
              <w:jc w:val="left"/>
            </w:pPr>
            <w:r>
              <w:t>参数名</w:t>
            </w:r>
          </w:p>
        </w:tc>
        <w:tc>
          <w:p w14:paraId="417AD789">
            <w:pPr>
              <w:pStyle w:val="29"/>
              <w:jc w:val="left"/>
            </w:pPr>
            <w:r>
              <w:t>示例值</w:t>
            </w:r>
          </w:p>
        </w:tc>
        <w:tc>
          <w:p w14:paraId="4B875ACC">
            <w:pPr>
              <w:pStyle w:val="29"/>
              <w:jc w:val="left"/>
            </w:pPr>
            <w:r>
              <w:t>参数类型</w:t>
            </w:r>
          </w:p>
        </w:tc>
        <w:tc>
          <w:p w14:paraId="4ADE8A8A">
            <w:pPr>
              <w:pStyle w:val="29"/>
              <w:jc w:val="left"/>
            </w:pPr>
            <w:r>
              <w:t>是否必填</w:t>
            </w:r>
          </w:p>
        </w:tc>
        <w:tc>
          <w:p w14:paraId="48ED0B8D">
            <w:pPr>
              <w:pStyle w:val="29"/>
              <w:jc w:val="left"/>
            </w:pPr>
            <w:r>
              <w:t>参数描述</w:t>
            </w:r>
          </w:p>
        </w:tc>
      </w:tr>
      <w:tr w14:paraId="6D06A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4972253">
            <w:pPr>
              <w:pStyle w:val="29"/>
              <w:jc w:val="left"/>
            </w:pPr>
            <w:r>
              <w:t>暂无参数</w:t>
            </w:r>
          </w:p>
        </w:tc>
        <w:tc>
          <w:p w14:paraId="4944BE19">
            <w:pPr>
              <w:pStyle w:val="29"/>
            </w:pPr>
          </w:p>
        </w:tc>
        <w:tc>
          <w:p w14:paraId="2A67EC2D">
            <w:pPr>
              <w:pStyle w:val="29"/>
            </w:pPr>
          </w:p>
        </w:tc>
        <w:tc>
          <w:p w14:paraId="4F6F4FCE">
            <w:pPr>
              <w:pStyle w:val="29"/>
            </w:pPr>
          </w:p>
        </w:tc>
        <w:tc>
          <w:p w14:paraId="5B96865A">
            <w:pPr>
              <w:pStyle w:val="29"/>
            </w:pPr>
          </w:p>
        </w:tc>
      </w:tr>
    </w:tbl>
    <w:p w14:paraId="2A8C070A">
      <w:pPr>
        <w:pStyle w:val="3"/>
      </w:pPr>
      <w:r>
        <w:rPr>
          <w:b/>
          <w:bCs/>
        </w:rPr>
        <w:t>全局认证方式</w:t>
      </w:r>
    </w:p>
    <w:p w14:paraId="5DA8BCC1">
      <w:pPr>
        <w:pStyle w:val="13"/>
      </w:pPr>
      <w:r>
        <w:t>无需认证</w:t>
      </w:r>
    </w:p>
    <w:bookmarkEnd w:id="0"/>
    <w:p w14:paraId="530F18A3">
      <w:pPr>
        <w:pStyle w:val="2"/>
      </w:pPr>
      <w:bookmarkStart w:id="1" w:name="状态码说明"/>
      <w:r>
        <w:t>状态码说明</w:t>
      </w:r>
    </w:p>
    <w:tbl>
      <w:tblPr>
        <w:tblStyle w:val="35"/>
        <w:tblW w:w="0" w:type="auto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176"/>
      </w:tblGrid>
      <w:tr w14:paraId="43EDC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4883ABF">
            <w:pPr>
              <w:pStyle w:val="29"/>
              <w:jc w:val="left"/>
            </w:pPr>
            <w:r>
              <w:t>状态码</w:t>
            </w:r>
          </w:p>
        </w:tc>
        <w:tc>
          <w:p w14:paraId="7DAB76D6">
            <w:pPr>
              <w:pStyle w:val="29"/>
              <w:jc w:val="left"/>
            </w:pPr>
            <w:r>
              <w:t>中文描述</w:t>
            </w:r>
          </w:p>
        </w:tc>
      </w:tr>
      <w:tr w14:paraId="7FF9D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1E75073">
            <w:pPr>
              <w:pStyle w:val="29"/>
              <w:jc w:val="left"/>
            </w:pPr>
            <w:r>
              <w:t>暂无参数</w:t>
            </w:r>
          </w:p>
        </w:tc>
        <w:tc>
          <w:p w14:paraId="5B480A32">
            <w:pPr>
              <w:pStyle w:val="29"/>
            </w:pPr>
          </w:p>
        </w:tc>
      </w:tr>
      <w:bookmarkEnd w:id="1"/>
    </w:tbl>
    <w:p w14:paraId="66B539C1">
      <w:pPr>
        <w:pStyle w:val="2"/>
      </w:pPr>
      <w:bookmarkStart w:id="2" w:name="addstudenthandler"/>
      <w:r>
        <w:t>AddStudentHandler</w:t>
      </w:r>
    </w:p>
    <w:p w14:paraId="48BBC8BA">
      <w:pPr>
        <w:pStyle w:val="13"/>
      </w:pPr>
      <w:r>
        <w:t>创建人: 清风</w:t>
      </w:r>
    </w:p>
    <w:p w14:paraId="711914B0">
      <w:pPr>
        <w:pStyle w:val="13"/>
      </w:pPr>
      <w:r>
        <w:t>更新人: 清风</w:t>
      </w:r>
    </w:p>
    <w:p w14:paraId="263BD671">
      <w:pPr>
        <w:pStyle w:val="13"/>
      </w:pPr>
      <w:r>
        <w:t>创建时间: 2025-01-22 10:57:24</w:t>
      </w:r>
    </w:p>
    <w:p w14:paraId="0B96A9EE">
      <w:pPr>
        <w:pStyle w:val="13"/>
      </w:pPr>
      <w:r>
        <w:t>更新时间: 2025-01-25 15:47:20</w:t>
      </w:r>
    </w:p>
    <w:p w14:paraId="1EEA6875">
      <w:pPr>
        <w:pStyle w:val="28"/>
      </w:pPr>
      <w:r>
        <w:rPr>
          <w:b/>
          <w:bCs/>
        </w:rPr>
        <w:t>接口描述：添加学生信息</w:t>
      </w:r>
    </w:p>
    <w:p w14:paraId="7ED95C45">
      <w:pPr>
        <w:pStyle w:val="3"/>
      </w:pPr>
      <w:r>
        <w:rPr>
          <w:b/>
          <w:bCs/>
        </w:rPr>
        <w:t>接口状态</w:t>
      </w:r>
    </w:p>
    <w:p w14:paraId="4A553B38">
      <w:pPr>
        <w:pStyle w:val="13"/>
      </w:pPr>
      <w:r>
        <w:t>已完成</w:t>
      </w:r>
    </w:p>
    <w:p w14:paraId="4008F921">
      <w:pPr>
        <w:pStyle w:val="28"/>
      </w:pPr>
      <w:r>
        <w:rPr>
          <w:b/>
          <w:bCs/>
        </w:rPr>
        <w:t>接口URL</w:t>
      </w:r>
    </w:p>
    <w:p w14:paraId="61076C68">
      <w:pPr>
        <w:pStyle w:val="13"/>
      </w:pPr>
      <w:r>
        <w:t>http://localhost:8080/AddStudentHandler</w:t>
      </w:r>
    </w:p>
    <w:p w14:paraId="3CD83DDF">
      <w:pPr>
        <w:pStyle w:val="28"/>
      </w:pPr>
      <w:r>
        <w:rPr>
          <w:b/>
          <w:bCs/>
        </w:rPr>
        <w:t>请求方式</w:t>
      </w:r>
    </w:p>
    <w:p w14:paraId="0B9728D1">
      <w:pPr>
        <w:pStyle w:val="13"/>
      </w:pPr>
      <w:r>
        <w:t>POST</w:t>
      </w:r>
    </w:p>
    <w:p w14:paraId="3CB394D5">
      <w:pPr>
        <w:pStyle w:val="28"/>
      </w:pPr>
      <w:r>
        <w:rPr>
          <w:b/>
          <w:bCs/>
        </w:rPr>
        <w:t>Content-Type</w:t>
      </w:r>
    </w:p>
    <w:p w14:paraId="56EEF30B">
      <w:pPr>
        <w:pStyle w:val="13"/>
      </w:pPr>
      <w:r>
        <w:t>json</w:t>
      </w:r>
    </w:p>
    <w:p w14:paraId="03E5447E">
      <w:pPr>
        <w:pStyle w:val="28"/>
      </w:pPr>
      <w:r>
        <w:rPr>
          <w:b/>
          <w:bCs/>
        </w:rPr>
        <w:t>请求Body参数</w:t>
      </w:r>
    </w:p>
    <w:p w14:paraId="57AADA2F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"Name"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"John"</w:t>
      </w:r>
      <w:r>
        <w:rPr>
          <w:rStyle w:val="56"/>
        </w:rPr>
        <w:t>,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"ID"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"12345"</w:t>
      </w:r>
      <w:r>
        <w:rPr>
          <w:rStyle w:val="56"/>
        </w:rPr>
        <w:t>,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"Gender"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"Male"</w:t>
      </w:r>
      <w:r>
        <w:rPr>
          <w:rStyle w:val="56"/>
        </w:rPr>
        <w:t>,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"Class"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"Class A"</w:t>
      </w:r>
      <w:r>
        <w:rPr>
          <w:rStyle w:val="56"/>
        </w:rPr>
        <w:t>,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"Grades"</w:t>
      </w:r>
      <w:r>
        <w:rPr>
          <w:rStyle w:val="56"/>
        </w:rPr>
        <w:t>:</w:t>
      </w:r>
      <w:r>
        <w:rPr>
          <w:rStyle w:val="57"/>
        </w:rPr>
        <w:t xml:space="preserve"> {</w:t>
      </w:r>
      <w:r>
        <w:br w:type="textWrapping"/>
      </w:r>
      <w:r>
        <w:rPr>
          <w:rStyle w:val="57"/>
        </w:rPr>
        <w:t xml:space="preserve">        </w:t>
      </w:r>
      <w:r>
        <w:rPr>
          <w:rStyle w:val="55"/>
        </w:rPr>
        <w:t>"Chinese"</w:t>
      </w:r>
      <w:r>
        <w:rPr>
          <w:rStyle w:val="56"/>
        </w:rPr>
        <w:t>:</w:t>
      </w:r>
      <w:r>
        <w:rPr>
          <w:rStyle w:val="63"/>
        </w:rPr>
        <w:t>90.5</w:t>
      </w:r>
      <w:r>
        <w:br w:type="textWrapping"/>
      </w:r>
      <w:r>
        <w:rPr>
          <w:rStyle w:val="57"/>
        </w:rPr>
        <w:t xml:space="preserve">    }</w:t>
      </w:r>
      <w:r>
        <w:br w:type="textWrapping"/>
      </w:r>
      <w:r>
        <w:rPr>
          <w:rStyle w:val="57"/>
        </w:rPr>
        <w:t>}</w:t>
      </w:r>
    </w:p>
    <w:p w14:paraId="049C63B1">
      <w:pPr>
        <w:pStyle w:val="28"/>
      </w:pPr>
      <w:r>
        <w:rPr>
          <w:b/>
          <w:bCs/>
        </w:rPr>
        <w:t>认证方式</w:t>
      </w:r>
    </w:p>
    <w:p w14:paraId="1498E230">
      <w:pPr>
        <w:pStyle w:val="13"/>
      </w:pPr>
      <w:r>
        <w:t>继承父级</w:t>
      </w:r>
    </w:p>
    <w:p w14:paraId="7A5D91B7">
      <w:pPr>
        <w:pStyle w:val="28"/>
      </w:pPr>
      <w:r>
        <w:rPr>
          <w:b/>
          <w:bCs/>
        </w:rPr>
        <w:t>响应示例</w:t>
      </w:r>
    </w:p>
    <w:p w14:paraId="22792650">
      <w:pPr>
        <w:pStyle w:val="29"/>
        <w:numPr>
          <w:ilvl w:val="0"/>
          <w:numId w:val="2"/>
        </w:numPr>
      </w:pPr>
      <w:r>
        <w:t>成功(200)</w:t>
      </w:r>
    </w:p>
    <w:p w14:paraId="1AE4D633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"message"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"Student added successfully"</w:t>
      </w:r>
      <w:r>
        <w:br w:type="textWrapping"/>
      </w:r>
      <w:r>
        <w:rPr>
          <w:rStyle w:val="57"/>
        </w:rPr>
        <w:t>}</w:t>
      </w:r>
    </w:p>
    <w:p w14:paraId="1DDD5302">
      <w:pPr>
        <w:pStyle w:val="29"/>
        <w:numPr>
          <w:ilvl w:val="0"/>
          <w:numId w:val="2"/>
        </w:numPr>
      </w:pPr>
      <w:r>
        <w:t>失败(404)</w:t>
      </w:r>
    </w:p>
    <w:p w14:paraId="53C75787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"error"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"Invalid input data"</w:t>
      </w:r>
      <w:r>
        <w:br w:type="textWrapping"/>
      </w:r>
      <w:r>
        <w:rPr>
          <w:rStyle w:val="57"/>
        </w:rPr>
        <w:t>}</w:t>
      </w:r>
    </w:p>
    <w:p w14:paraId="1BFAD071">
      <w:pPr>
        <w:pStyle w:val="28"/>
      </w:pPr>
      <w:r>
        <w:rPr>
          <w:b/>
          <w:bCs/>
        </w:rPr>
        <w:t>Query</w:t>
      </w:r>
    </w:p>
    <w:bookmarkEnd w:id="2"/>
    <w:p w14:paraId="0AD9040C">
      <w:pPr>
        <w:pStyle w:val="2"/>
      </w:pPr>
      <w:bookmarkStart w:id="3" w:name="deletestudenthandler"/>
      <w:r>
        <w:t>DeleteStudentHandler</w:t>
      </w:r>
    </w:p>
    <w:p w14:paraId="1AD7587C">
      <w:pPr>
        <w:pStyle w:val="13"/>
      </w:pPr>
      <w:r>
        <w:t>创建人: 清风</w:t>
      </w:r>
    </w:p>
    <w:p w14:paraId="34A2017F">
      <w:pPr>
        <w:pStyle w:val="13"/>
      </w:pPr>
      <w:r>
        <w:t>更新人: 清风</w:t>
      </w:r>
    </w:p>
    <w:p w14:paraId="4B63AB6D">
      <w:pPr>
        <w:pStyle w:val="13"/>
      </w:pPr>
      <w:r>
        <w:t>创建时间: 2025-01-22 11:10:12</w:t>
      </w:r>
    </w:p>
    <w:p w14:paraId="0D873DDE">
      <w:pPr>
        <w:pStyle w:val="13"/>
      </w:pPr>
      <w:r>
        <w:t>更新时间: 2025-01-25 15:48:36</w:t>
      </w:r>
    </w:p>
    <w:p w14:paraId="7AB6A145">
      <w:pPr>
        <w:pStyle w:val="28"/>
      </w:pPr>
      <w:r>
        <w:rPr>
          <w:b/>
          <w:bCs/>
        </w:rPr>
        <w:t>接口描述：删除学生信息</w:t>
      </w:r>
    </w:p>
    <w:p w14:paraId="1C9F0921">
      <w:pPr>
        <w:pStyle w:val="3"/>
      </w:pPr>
      <w:r>
        <w:rPr>
          <w:b/>
          <w:bCs/>
        </w:rPr>
        <w:t>接口状态</w:t>
      </w:r>
    </w:p>
    <w:p w14:paraId="20F06228">
      <w:pPr>
        <w:pStyle w:val="13"/>
      </w:pPr>
      <w:r>
        <w:t>已完成</w:t>
      </w:r>
    </w:p>
    <w:p w14:paraId="04E697E6">
      <w:pPr>
        <w:pStyle w:val="28"/>
      </w:pPr>
      <w:r>
        <w:rPr>
          <w:b/>
          <w:bCs/>
        </w:rPr>
        <w:t>接口URL</w:t>
      </w:r>
    </w:p>
    <w:p w14:paraId="1338ECC8">
      <w:pPr>
        <w:pStyle w:val="13"/>
      </w:pPr>
      <w:r>
        <w:t>http://localhost:8080/DeleteStudentHandler?id=12345</w:t>
      </w:r>
    </w:p>
    <w:p w14:paraId="2DBA2185">
      <w:pPr>
        <w:pStyle w:val="28"/>
      </w:pPr>
      <w:r>
        <w:rPr>
          <w:b/>
          <w:bCs/>
        </w:rPr>
        <w:t>请求方式</w:t>
      </w:r>
    </w:p>
    <w:p w14:paraId="6BBE2C51">
      <w:pPr>
        <w:pStyle w:val="13"/>
      </w:pPr>
      <w:r>
        <w:t>DELETE</w:t>
      </w:r>
    </w:p>
    <w:p w14:paraId="2CE48CBD">
      <w:pPr>
        <w:pStyle w:val="28"/>
      </w:pPr>
      <w:r>
        <w:rPr>
          <w:b/>
          <w:bCs/>
        </w:rPr>
        <w:t>Content-Type</w:t>
      </w:r>
    </w:p>
    <w:p w14:paraId="7987821D">
      <w:pPr>
        <w:pStyle w:val="13"/>
      </w:pPr>
      <w:r>
        <w:t>none</w:t>
      </w:r>
    </w:p>
    <w:p w14:paraId="50B38604">
      <w:pPr>
        <w:pStyle w:val="28"/>
      </w:pPr>
      <w:r>
        <w:rPr>
          <w:b/>
          <w:bCs/>
        </w:rPr>
        <w:t>请求Query参数</w:t>
      </w:r>
    </w:p>
    <w:tbl>
      <w:tblPr>
        <w:tblStyle w:val="35"/>
        <w:tblW w:w="0" w:type="auto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36"/>
        <w:gridCol w:w="1176"/>
        <w:gridCol w:w="1176"/>
        <w:gridCol w:w="1176"/>
      </w:tblGrid>
      <w:tr w14:paraId="71DE4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A537D56">
            <w:pPr>
              <w:pStyle w:val="29"/>
              <w:jc w:val="left"/>
            </w:pPr>
            <w:r>
              <w:t>参数名</w:t>
            </w:r>
          </w:p>
        </w:tc>
        <w:tc>
          <w:p w14:paraId="3787DC06">
            <w:pPr>
              <w:pStyle w:val="29"/>
              <w:jc w:val="left"/>
            </w:pPr>
            <w:r>
              <w:t>示例值</w:t>
            </w:r>
          </w:p>
        </w:tc>
        <w:tc>
          <w:p w14:paraId="07EDCCD4">
            <w:pPr>
              <w:pStyle w:val="29"/>
              <w:jc w:val="left"/>
            </w:pPr>
            <w:r>
              <w:t>参数类型</w:t>
            </w:r>
          </w:p>
        </w:tc>
        <w:tc>
          <w:p w14:paraId="4D3BDD43">
            <w:pPr>
              <w:pStyle w:val="29"/>
              <w:jc w:val="left"/>
            </w:pPr>
            <w:r>
              <w:t>是否必填</w:t>
            </w:r>
          </w:p>
        </w:tc>
        <w:tc>
          <w:p w14:paraId="35D7A0F2">
            <w:pPr>
              <w:pStyle w:val="29"/>
              <w:jc w:val="left"/>
            </w:pPr>
            <w:r>
              <w:t>参数描述</w:t>
            </w:r>
          </w:p>
        </w:tc>
      </w:tr>
      <w:tr w14:paraId="76240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3732868">
            <w:pPr>
              <w:pStyle w:val="29"/>
              <w:jc w:val="left"/>
            </w:pPr>
            <w:r>
              <w:t>id</w:t>
            </w:r>
          </w:p>
        </w:tc>
        <w:tc>
          <w:p w14:paraId="22E4790D">
            <w:pPr>
              <w:pStyle w:val="29"/>
              <w:jc w:val="left"/>
            </w:pPr>
            <w:r>
              <w:t>12345</w:t>
            </w:r>
          </w:p>
        </w:tc>
        <w:tc>
          <w:p w14:paraId="34AF7B19">
            <w:pPr>
              <w:pStyle w:val="29"/>
              <w:jc w:val="left"/>
            </w:pPr>
            <w:r>
              <w:t>String</w:t>
            </w:r>
          </w:p>
        </w:tc>
        <w:tc>
          <w:p w14:paraId="76868988">
            <w:pPr>
              <w:pStyle w:val="29"/>
              <w:jc w:val="left"/>
            </w:pPr>
            <w:r>
              <w:t>是</w:t>
            </w:r>
          </w:p>
        </w:tc>
        <w:tc>
          <w:p w14:paraId="7470EDB2">
            <w:pPr>
              <w:pStyle w:val="2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</w:tr>
    </w:tbl>
    <w:p w14:paraId="0494D921">
      <w:pPr>
        <w:pStyle w:val="3"/>
      </w:pPr>
      <w:r>
        <w:rPr>
          <w:b/>
          <w:bCs/>
        </w:rPr>
        <w:t>认证方式</w:t>
      </w:r>
    </w:p>
    <w:p w14:paraId="50C94990">
      <w:pPr>
        <w:pStyle w:val="13"/>
      </w:pPr>
      <w:r>
        <w:t>继承父级</w:t>
      </w:r>
    </w:p>
    <w:p w14:paraId="6439A118">
      <w:pPr>
        <w:pStyle w:val="28"/>
      </w:pPr>
      <w:r>
        <w:rPr>
          <w:b/>
          <w:bCs/>
        </w:rPr>
        <w:t>响应示例</w:t>
      </w:r>
    </w:p>
    <w:p w14:paraId="08167F78">
      <w:pPr>
        <w:pStyle w:val="29"/>
        <w:numPr>
          <w:ilvl w:val="0"/>
          <w:numId w:val="2"/>
        </w:numPr>
      </w:pPr>
      <w:r>
        <w:t>成功(200)</w:t>
      </w:r>
    </w:p>
    <w:p w14:paraId="1ED66670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"message"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"Student deleted successfully"</w:t>
      </w:r>
      <w:r>
        <w:br w:type="textWrapping"/>
      </w:r>
      <w:r>
        <w:rPr>
          <w:rStyle w:val="57"/>
        </w:rPr>
        <w:t>}</w:t>
      </w:r>
    </w:p>
    <w:p w14:paraId="1448A689">
      <w:pPr>
        <w:pStyle w:val="29"/>
        <w:numPr>
          <w:ilvl w:val="0"/>
          <w:numId w:val="2"/>
        </w:numPr>
      </w:pPr>
      <w:r>
        <w:t>失败(404)</w:t>
      </w:r>
    </w:p>
    <w:p w14:paraId="24EBBA59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"error"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"Student not found"</w:t>
      </w:r>
      <w:r>
        <w:br w:type="textWrapping"/>
      </w:r>
      <w:r>
        <w:rPr>
          <w:rStyle w:val="57"/>
        </w:rPr>
        <w:t>}</w:t>
      </w:r>
    </w:p>
    <w:p w14:paraId="76CA8065">
      <w:pPr>
        <w:pStyle w:val="28"/>
      </w:pPr>
      <w:r>
        <w:rPr>
          <w:b/>
          <w:bCs/>
        </w:rPr>
        <w:t>Query</w:t>
      </w:r>
    </w:p>
    <w:bookmarkEnd w:id="3"/>
    <w:p w14:paraId="60FF86C4">
      <w:pPr>
        <w:pStyle w:val="2"/>
      </w:pPr>
      <w:bookmarkStart w:id="4" w:name="updatestudenthandler"/>
      <w:r>
        <w:t>UpdateStudentHandler</w:t>
      </w:r>
    </w:p>
    <w:p w14:paraId="5CEA519E">
      <w:pPr>
        <w:pStyle w:val="13"/>
      </w:pPr>
      <w:r>
        <w:t>创建人: 清风</w:t>
      </w:r>
    </w:p>
    <w:p w14:paraId="53DF6B82">
      <w:pPr>
        <w:pStyle w:val="13"/>
      </w:pPr>
      <w:r>
        <w:t>更新人: 清风</w:t>
      </w:r>
    </w:p>
    <w:p w14:paraId="5A2237A1">
      <w:pPr>
        <w:pStyle w:val="13"/>
      </w:pPr>
      <w:r>
        <w:t>创建时间: 2025-01-22 15:22:43</w:t>
      </w:r>
    </w:p>
    <w:p w14:paraId="2318451E">
      <w:pPr>
        <w:pStyle w:val="13"/>
      </w:pPr>
      <w:r>
        <w:t>更新时间: 2025-01-25 15:48:26</w:t>
      </w:r>
    </w:p>
    <w:p w14:paraId="37619303">
      <w:pPr>
        <w:pStyle w:val="28"/>
      </w:pPr>
      <w:r>
        <w:rPr>
          <w:b/>
          <w:bCs/>
        </w:rPr>
        <w:t>接口描述：修改学生信息</w:t>
      </w:r>
    </w:p>
    <w:p w14:paraId="797F4DD1">
      <w:pPr>
        <w:pStyle w:val="3"/>
      </w:pPr>
      <w:r>
        <w:rPr>
          <w:b/>
          <w:bCs/>
        </w:rPr>
        <w:t>接口状态</w:t>
      </w:r>
    </w:p>
    <w:p w14:paraId="7D8CD4BF">
      <w:pPr>
        <w:pStyle w:val="13"/>
      </w:pPr>
      <w:r>
        <w:t>已完成</w:t>
      </w:r>
    </w:p>
    <w:p w14:paraId="5BB7603D">
      <w:pPr>
        <w:pStyle w:val="28"/>
      </w:pPr>
      <w:r>
        <w:rPr>
          <w:b/>
          <w:bCs/>
        </w:rPr>
        <w:t>接口URL</w:t>
      </w:r>
    </w:p>
    <w:p w14:paraId="3D41B3E1">
      <w:pPr>
        <w:pStyle w:val="13"/>
      </w:pPr>
      <w:r>
        <w:t>http://localhost:8080/UpdateStudentHandler?id=12345</w:t>
      </w:r>
    </w:p>
    <w:p w14:paraId="4FAC805A">
      <w:pPr>
        <w:pStyle w:val="28"/>
      </w:pPr>
      <w:r>
        <w:rPr>
          <w:b/>
          <w:bCs/>
        </w:rPr>
        <w:t>请求方式</w:t>
      </w:r>
    </w:p>
    <w:p w14:paraId="747E48E7">
      <w:pPr>
        <w:pStyle w:val="13"/>
      </w:pPr>
      <w:r>
        <w:t>PUT</w:t>
      </w:r>
    </w:p>
    <w:p w14:paraId="33F8785E">
      <w:pPr>
        <w:pStyle w:val="28"/>
      </w:pPr>
      <w:r>
        <w:rPr>
          <w:b/>
          <w:bCs/>
        </w:rPr>
        <w:t>Content-Type</w:t>
      </w:r>
    </w:p>
    <w:p w14:paraId="29A50BAA">
      <w:pPr>
        <w:pStyle w:val="13"/>
      </w:pPr>
      <w:r>
        <w:t>json</w:t>
      </w:r>
    </w:p>
    <w:p w14:paraId="6EA9F8F8">
      <w:pPr>
        <w:pStyle w:val="28"/>
      </w:pPr>
      <w:r>
        <w:rPr>
          <w:b/>
          <w:bCs/>
        </w:rPr>
        <w:t>请求Query参数</w:t>
      </w:r>
    </w:p>
    <w:tbl>
      <w:tblPr>
        <w:tblStyle w:val="35"/>
        <w:tblW w:w="0" w:type="auto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36"/>
        <w:gridCol w:w="1176"/>
        <w:gridCol w:w="1176"/>
        <w:gridCol w:w="1176"/>
      </w:tblGrid>
      <w:tr w14:paraId="1A66C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3C32DBD">
            <w:pPr>
              <w:pStyle w:val="29"/>
              <w:jc w:val="left"/>
            </w:pPr>
            <w:r>
              <w:t>参数名</w:t>
            </w:r>
          </w:p>
        </w:tc>
        <w:tc>
          <w:p w14:paraId="6356A0BA">
            <w:pPr>
              <w:pStyle w:val="29"/>
              <w:jc w:val="left"/>
            </w:pPr>
            <w:r>
              <w:t>示例值</w:t>
            </w:r>
          </w:p>
        </w:tc>
        <w:tc>
          <w:p w14:paraId="66DF9D91">
            <w:pPr>
              <w:pStyle w:val="29"/>
              <w:jc w:val="left"/>
            </w:pPr>
            <w:r>
              <w:t>参数类型</w:t>
            </w:r>
          </w:p>
        </w:tc>
        <w:tc>
          <w:p w14:paraId="38F3940F">
            <w:pPr>
              <w:pStyle w:val="29"/>
              <w:jc w:val="left"/>
            </w:pPr>
            <w:r>
              <w:t>是否必填</w:t>
            </w:r>
          </w:p>
        </w:tc>
        <w:tc>
          <w:p w14:paraId="5F6A6F0D">
            <w:pPr>
              <w:pStyle w:val="29"/>
              <w:jc w:val="left"/>
            </w:pPr>
            <w:r>
              <w:t>参数描述</w:t>
            </w:r>
          </w:p>
        </w:tc>
      </w:tr>
      <w:tr w14:paraId="705FC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8B738E3">
            <w:pPr>
              <w:pStyle w:val="29"/>
              <w:jc w:val="left"/>
            </w:pPr>
            <w:r>
              <w:t>id</w:t>
            </w:r>
          </w:p>
        </w:tc>
        <w:tc>
          <w:p w14:paraId="6A706E5E">
            <w:pPr>
              <w:pStyle w:val="29"/>
              <w:jc w:val="left"/>
            </w:pPr>
            <w:r>
              <w:t>12345</w:t>
            </w:r>
          </w:p>
        </w:tc>
        <w:tc>
          <w:p w14:paraId="66D183A0">
            <w:pPr>
              <w:pStyle w:val="29"/>
              <w:jc w:val="left"/>
            </w:pPr>
            <w:r>
              <w:t>String</w:t>
            </w:r>
          </w:p>
        </w:tc>
        <w:tc>
          <w:p w14:paraId="462A79FD">
            <w:pPr>
              <w:pStyle w:val="29"/>
              <w:jc w:val="left"/>
            </w:pPr>
            <w:r>
              <w:t>是</w:t>
            </w:r>
          </w:p>
        </w:tc>
        <w:tc>
          <w:p w14:paraId="51814BA0">
            <w:pPr>
              <w:pStyle w:val="2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</w:tr>
    </w:tbl>
    <w:p w14:paraId="77F1D13B">
      <w:pPr>
        <w:pStyle w:val="3"/>
      </w:pPr>
      <w:r>
        <w:rPr>
          <w:b/>
          <w:bCs/>
        </w:rPr>
        <w:t>请求Body参数</w:t>
      </w:r>
    </w:p>
    <w:p w14:paraId="4916513D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"Name"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"张三"</w:t>
      </w:r>
      <w:r>
        <w:rPr>
          <w:rStyle w:val="56"/>
        </w:rPr>
        <w:t>,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"Gender"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"Female"</w:t>
      </w:r>
      <w:r>
        <w:rPr>
          <w:rStyle w:val="56"/>
        </w:rPr>
        <w:t>,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"Class"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"ClassB"</w:t>
      </w:r>
      <w:r>
        <w:br w:type="textWrapping"/>
      </w:r>
      <w:r>
        <w:rPr>
          <w:rStyle w:val="57"/>
        </w:rPr>
        <w:t>}</w:t>
      </w:r>
    </w:p>
    <w:p w14:paraId="4EB6349E">
      <w:pPr>
        <w:pStyle w:val="28"/>
      </w:pPr>
      <w:r>
        <w:rPr>
          <w:b/>
          <w:bCs/>
        </w:rPr>
        <w:t>认证方式</w:t>
      </w:r>
    </w:p>
    <w:p w14:paraId="265375D2">
      <w:pPr>
        <w:pStyle w:val="13"/>
      </w:pPr>
      <w:r>
        <w:t>继承父级</w:t>
      </w:r>
    </w:p>
    <w:p w14:paraId="74F1A481">
      <w:pPr>
        <w:pStyle w:val="28"/>
      </w:pPr>
      <w:r>
        <w:rPr>
          <w:b/>
          <w:bCs/>
        </w:rPr>
        <w:t>响应示例</w:t>
      </w:r>
    </w:p>
    <w:p w14:paraId="405EB89F">
      <w:pPr>
        <w:pStyle w:val="29"/>
        <w:numPr>
          <w:ilvl w:val="0"/>
          <w:numId w:val="2"/>
        </w:numPr>
      </w:pPr>
      <w:r>
        <w:t>成功(200)</w:t>
      </w:r>
    </w:p>
    <w:p w14:paraId="2BB68C54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"message"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"Student updated successfully"</w:t>
      </w:r>
      <w:r>
        <w:br w:type="textWrapping"/>
      </w:r>
      <w:r>
        <w:rPr>
          <w:rStyle w:val="57"/>
        </w:rPr>
        <w:t>}</w:t>
      </w:r>
    </w:p>
    <w:p w14:paraId="66024B31">
      <w:pPr>
        <w:pStyle w:val="29"/>
        <w:numPr>
          <w:ilvl w:val="0"/>
          <w:numId w:val="2"/>
        </w:numPr>
      </w:pPr>
      <w:r>
        <w:t>失败(404)</w:t>
      </w:r>
    </w:p>
    <w:p w14:paraId="6ECD87E4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"error"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"Student not found"</w:t>
      </w:r>
      <w:r>
        <w:br w:type="textWrapping"/>
      </w:r>
      <w:r>
        <w:rPr>
          <w:rStyle w:val="57"/>
        </w:rPr>
        <w:t>}</w:t>
      </w:r>
    </w:p>
    <w:p w14:paraId="145B1FB2">
      <w:pPr>
        <w:pStyle w:val="28"/>
      </w:pPr>
      <w:r>
        <w:rPr>
          <w:b/>
          <w:bCs/>
        </w:rPr>
        <w:t>Query</w:t>
      </w:r>
    </w:p>
    <w:bookmarkEnd w:id="4"/>
    <w:p w14:paraId="6CACD9C4">
      <w:pPr>
        <w:pStyle w:val="2"/>
      </w:pPr>
      <w:bookmarkStart w:id="5" w:name="querystudenthandler"/>
      <w:r>
        <w:t>QueryStudentHandler</w:t>
      </w:r>
    </w:p>
    <w:p w14:paraId="215C3CC7">
      <w:pPr>
        <w:pStyle w:val="13"/>
      </w:pPr>
      <w:r>
        <w:t>创建人: 清风</w:t>
      </w:r>
    </w:p>
    <w:p w14:paraId="786BD502">
      <w:pPr>
        <w:pStyle w:val="13"/>
      </w:pPr>
      <w:r>
        <w:t>更新人: 清风</w:t>
      </w:r>
    </w:p>
    <w:p w14:paraId="3685B1E0">
      <w:pPr>
        <w:pStyle w:val="13"/>
      </w:pPr>
      <w:r>
        <w:t>创建时间: 2025-01-22 15:41:47</w:t>
      </w:r>
    </w:p>
    <w:p w14:paraId="74732DA9">
      <w:pPr>
        <w:pStyle w:val="13"/>
      </w:pPr>
      <w:r>
        <w:t>更新时间: 2025-01-25 15:49:20</w:t>
      </w:r>
    </w:p>
    <w:p w14:paraId="65D61D7D">
      <w:pPr>
        <w:pStyle w:val="28"/>
      </w:pPr>
      <w:r>
        <w:rPr>
          <w:b/>
          <w:bCs/>
        </w:rPr>
        <w:t>接口描述：查询学生基本信息和所有成绩</w:t>
      </w:r>
    </w:p>
    <w:p w14:paraId="5F9395AA">
      <w:pPr>
        <w:pStyle w:val="3"/>
      </w:pPr>
      <w:r>
        <w:rPr>
          <w:b/>
          <w:bCs/>
        </w:rPr>
        <w:t>接口状态</w:t>
      </w:r>
    </w:p>
    <w:p w14:paraId="0D25FFD0">
      <w:pPr>
        <w:pStyle w:val="13"/>
      </w:pPr>
      <w:r>
        <w:t>已完成</w:t>
      </w:r>
    </w:p>
    <w:p w14:paraId="281B4C94">
      <w:pPr>
        <w:pStyle w:val="28"/>
      </w:pPr>
      <w:r>
        <w:rPr>
          <w:b/>
          <w:bCs/>
        </w:rPr>
        <w:t>接口URL</w:t>
      </w:r>
    </w:p>
    <w:p w14:paraId="5892D814">
      <w:pPr>
        <w:pStyle w:val="13"/>
      </w:pPr>
      <w:r>
        <w:t>http://localhost:8080/QueryStudentHandler?id=12345</w:t>
      </w:r>
    </w:p>
    <w:p w14:paraId="1717449B">
      <w:pPr>
        <w:pStyle w:val="28"/>
      </w:pPr>
      <w:r>
        <w:rPr>
          <w:b/>
          <w:bCs/>
        </w:rPr>
        <w:t>请求方式</w:t>
      </w:r>
    </w:p>
    <w:p w14:paraId="50DCC1B6">
      <w:pPr>
        <w:pStyle w:val="13"/>
      </w:pPr>
      <w:r>
        <w:t>GET</w:t>
      </w:r>
    </w:p>
    <w:p w14:paraId="08E58A19">
      <w:pPr>
        <w:pStyle w:val="28"/>
      </w:pPr>
      <w:r>
        <w:rPr>
          <w:b/>
          <w:bCs/>
        </w:rPr>
        <w:t>Content-Type</w:t>
      </w:r>
    </w:p>
    <w:p w14:paraId="138BA082">
      <w:pPr>
        <w:pStyle w:val="13"/>
      </w:pPr>
      <w:r>
        <w:t>json</w:t>
      </w:r>
    </w:p>
    <w:p w14:paraId="382E297D">
      <w:pPr>
        <w:pStyle w:val="28"/>
      </w:pPr>
      <w:r>
        <w:rPr>
          <w:b/>
          <w:bCs/>
        </w:rPr>
        <w:t>请求Query参数</w:t>
      </w:r>
    </w:p>
    <w:tbl>
      <w:tblPr>
        <w:tblStyle w:val="35"/>
        <w:tblW w:w="0" w:type="auto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36"/>
        <w:gridCol w:w="1176"/>
        <w:gridCol w:w="1176"/>
        <w:gridCol w:w="1176"/>
      </w:tblGrid>
      <w:tr w14:paraId="31A4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7A24E1C">
            <w:pPr>
              <w:pStyle w:val="29"/>
              <w:jc w:val="left"/>
            </w:pPr>
            <w:r>
              <w:t>参数名</w:t>
            </w:r>
          </w:p>
        </w:tc>
        <w:tc>
          <w:p w14:paraId="48F9DBEE">
            <w:pPr>
              <w:pStyle w:val="29"/>
              <w:jc w:val="left"/>
            </w:pPr>
            <w:r>
              <w:t>示例值</w:t>
            </w:r>
          </w:p>
        </w:tc>
        <w:tc>
          <w:p w14:paraId="32AB23B4">
            <w:pPr>
              <w:pStyle w:val="29"/>
              <w:jc w:val="left"/>
            </w:pPr>
            <w:r>
              <w:t>参数类型</w:t>
            </w:r>
          </w:p>
        </w:tc>
        <w:tc>
          <w:p w14:paraId="5CA48EFB">
            <w:pPr>
              <w:pStyle w:val="29"/>
              <w:jc w:val="left"/>
            </w:pPr>
            <w:r>
              <w:t>是否必填</w:t>
            </w:r>
          </w:p>
        </w:tc>
        <w:tc>
          <w:p w14:paraId="0C36278D">
            <w:pPr>
              <w:pStyle w:val="29"/>
              <w:jc w:val="left"/>
            </w:pPr>
            <w:r>
              <w:t>参数描述</w:t>
            </w:r>
          </w:p>
        </w:tc>
      </w:tr>
      <w:tr w14:paraId="0D622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A82A701">
            <w:pPr>
              <w:pStyle w:val="29"/>
              <w:jc w:val="left"/>
            </w:pPr>
            <w:r>
              <w:t>id</w:t>
            </w:r>
          </w:p>
        </w:tc>
        <w:tc>
          <w:p w14:paraId="4453CD3F">
            <w:pPr>
              <w:pStyle w:val="29"/>
              <w:jc w:val="left"/>
            </w:pPr>
            <w:r>
              <w:t>12345</w:t>
            </w:r>
          </w:p>
        </w:tc>
        <w:tc>
          <w:p w14:paraId="1127E8FB">
            <w:pPr>
              <w:pStyle w:val="29"/>
              <w:jc w:val="left"/>
            </w:pPr>
            <w:r>
              <w:t>String</w:t>
            </w:r>
          </w:p>
        </w:tc>
        <w:tc>
          <w:p w14:paraId="0D27AF74">
            <w:pPr>
              <w:pStyle w:val="29"/>
              <w:jc w:val="left"/>
            </w:pPr>
            <w:r>
              <w:t>是</w:t>
            </w:r>
          </w:p>
        </w:tc>
        <w:tc>
          <w:p w14:paraId="2B16807B">
            <w:pPr>
              <w:pStyle w:val="29"/>
              <w:jc w:val="left"/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</w:tr>
    </w:tbl>
    <w:p w14:paraId="0B0EFBC9">
      <w:pPr>
        <w:pStyle w:val="3"/>
      </w:pPr>
      <w:r>
        <w:rPr>
          <w:b/>
          <w:bCs/>
        </w:rPr>
        <w:t>请求Body参数</w:t>
      </w:r>
    </w:p>
    <w:p w14:paraId="72E1BA35">
      <w:pPr>
        <w:pStyle w:val="43"/>
      </w:pPr>
      <w:r>
        <w:rPr>
          <w:rStyle w:val="57"/>
        </w:rPr>
        <w:t>暂无数据</w:t>
      </w:r>
    </w:p>
    <w:p w14:paraId="4930C5B6">
      <w:pPr>
        <w:pStyle w:val="28"/>
      </w:pPr>
      <w:r>
        <w:rPr>
          <w:b/>
          <w:bCs/>
        </w:rPr>
        <w:t>认证方式</w:t>
      </w:r>
    </w:p>
    <w:p w14:paraId="12F008C7">
      <w:pPr>
        <w:pStyle w:val="13"/>
      </w:pPr>
      <w:r>
        <w:t>继承父级</w:t>
      </w:r>
    </w:p>
    <w:p w14:paraId="390F417C">
      <w:pPr>
        <w:pStyle w:val="28"/>
      </w:pPr>
      <w:r>
        <w:rPr>
          <w:b/>
          <w:bCs/>
        </w:rPr>
        <w:t>响应示例</w:t>
      </w:r>
    </w:p>
    <w:p w14:paraId="29B8AF1F">
      <w:pPr>
        <w:pStyle w:val="29"/>
        <w:numPr>
          <w:ilvl w:val="0"/>
          <w:numId w:val="2"/>
        </w:numPr>
      </w:pPr>
      <w:r>
        <w:t>成功(200)</w:t>
      </w:r>
    </w:p>
    <w:p w14:paraId="5CCC9861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"student"</w:t>
      </w:r>
      <w:r>
        <w:rPr>
          <w:rStyle w:val="56"/>
        </w:rPr>
        <w:t>:</w:t>
      </w:r>
      <w:r>
        <w:rPr>
          <w:rStyle w:val="57"/>
        </w:rPr>
        <w:t xml:space="preserve"> {</w:t>
      </w:r>
      <w:r>
        <w:br w:type="textWrapping"/>
      </w:r>
      <w:r>
        <w:rPr>
          <w:rStyle w:val="57"/>
        </w:rPr>
        <w:t xml:space="preserve">        </w:t>
      </w:r>
      <w:r>
        <w:rPr>
          <w:rStyle w:val="55"/>
        </w:rPr>
        <w:t>"Name"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"John"</w:t>
      </w:r>
      <w:r>
        <w:rPr>
          <w:rStyle w:val="56"/>
        </w:rPr>
        <w:t>,</w:t>
      </w:r>
      <w:r>
        <w:br w:type="textWrapping"/>
      </w:r>
      <w:r>
        <w:rPr>
          <w:rStyle w:val="57"/>
        </w:rPr>
        <w:t xml:space="preserve">        </w:t>
      </w:r>
      <w:r>
        <w:rPr>
          <w:rStyle w:val="55"/>
        </w:rPr>
        <w:t>"ID"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"12345"</w:t>
      </w:r>
      <w:r>
        <w:rPr>
          <w:rStyle w:val="56"/>
        </w:rPr>
        <w:t>,</w:t>
      </w:r>
      <w:r>
        <w:br w:type="textWrapping"/>
      </w:r>
      <w:r>
        <w:rPr>
          <w:rStyle w:val="57"/>
        </w:rPr>
        <w:t xml:space="preserve">        </w:t>
      </w:r>
      <w:r>
        <w:rPr>
          <w:rStyle w:val="55"/>
        </w:rPr>
        <w:t>"Gender"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"Male"</w:t>
      </w:r>
      <w:r>
        <w:rPr>
          <w:rStyle w:val="56"/>
        </w:rPr>
        <w:t>,</w:t>
      </w:r>
      <w:r>
        <w:br w:type="textWrapping"/>
      </w:r>
      <w:r>
        <w:rPr>
          <w:rStyle w:val="57"/>
        </w:rPr>
        <w:t xml:space="preserve">        </w:t>
      </w:r>
      <w:r>
        <w:rPr>
          <w:rStyle w:val="55"/>
        </w:rPr>
        <w:t>"Class"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"Class A"</w:t>
      </w:r>
      <w:r>
        <w:rPr>
          <w:rStyle w:val="56"/>
        </w:rPr>
        <w:t>,</w:t>
      </w:r>
      <w:r>
        <w:br w:type="textWrapping"/>
      </w:r>
      <w:r>
        <w:rPr>
          <w:rStyle w:val="57"/>
        </w:rPr>
        <w:t xml:space="preserve">        </w:t>
      </w:r>
      <w:r>
        <w:rPr>
          <w:rStyle w:val="55"/>
        </w:rPr>
        <w:t>"Grades"</w:t>
      </w:r>
      <w:r>
        <w:rPr>
          <w:rStyle w:val="56"/>
        </w:rPr>
        <w:t>:</w:t>
      </w:r>
      <w:r>
        <w:rPr>
          <w:rStyle w:val="57"/>
        </w:rPr>
        <w:t xml:space="preserve"> {</w:t>
      </w:r>
      <w:r>
        <w:br w:type="textWrapping"/>
      </w:r>
      <w:r>
        <w:rPr>
          <w:rStyle w:val="57"/>
        </w:rPr>
        <w:t xml:space="preserve">            </w:t>
      </w:r>
      <w:r>
        <w:rPr>
          <w:rStyle w:val="55"/>
        </w:rPr>
        <w:t>"Chinese"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63"/>
        </w:rPr>
        <w:t>90.5</w:t>
      </w:r>
      <w:r>
        <w:br w:type="textWrapping"/>
      </w:r>
      <w:r>
        <w:rPr>
          <w:rStyle w:val="57"/>
        </w:rPr>
        <w:t xml:space="preserve">        }</w:t>
      </w:r>
      <w:r>
        <w:br w:type="textWrapping"/>
      </w:r>
      <w:r>
        <w:rPr>
          <w:rStyle w:val="57"/>
        </w:rPr>
        <w:t xml:space="preserve">    }</w:t>
      </w:r>
      <w:r>
        <w:br w:type="textWrapping"/>
      </w:r>
      <w:r>
        <w:rPr>
          <w:rStyle w:val="57"/>
        </w:rPr>
        <w:t>}</w:t>
      </w:r>
    </w:p>
    <w:p w14:paraId="7BF16604">
      <w:pPr>
        <w:pStyle w:val="29"/>
        <w:numPr>
          <w:ilvl w:val="0"/>
          <w:numId w:val="2"/>
        </w:numPr>
      </w:pPr>
      <w:r>
        <w:t>失败(404)</w:t>
      </w:r>
    </w:p>
    <w:p w14:paraId="3E06B1A1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"error"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"Student not found"</w:t>
      </w:r>
      <w:r>
        <w:br w:type="textWrapping"/>
      </w:r>
      <w:r>
        <w:rPr>
          <w:rStyle w:val="57"/>
        </w:rPr>
        <w:t>}</w:t>
      </w:r>
    </w:p>
    <w:p w14:paraId="5A1B8B6E">
      <w:pPr>
        <w:pStyle w:val="28"/>
      </w:pPr>
      <w:r>
        <w:rPr>
          <w:b/>
          <w:bCs/>
        </w:rPr>
        <w:t>Query</w:t>
      </w:r>
    </w:p>
    <w:bookmarkEnd w:id="5"/>
    <w:p w14:paraId="0CE47E2B">
      <w:pPr>
        <w:pStyle w:val="2"/>
      </w:pPr>
      <w:bookmarkStart w:id="6" w:name="addgradehandler"/>
      <w:r>
        <w:t>AddGradeHandler</w:t>
      </w:r>
    </w:p>
    <w:p w14:paraId="536030A4">
      <w:pPr>
        <w:pStyle w:val="13"/>
      </w:pPr>
      <w:r>
        <w:t>创建人: 清风</w:t>
      </w:r>
    </w:p>
    <w:p w14:paraId="5132EB28">
      <w:pPr>
        <w:pStyle w:val="13"/>
      </w:pPr>
      <w:r>
        <w:t>更新人: 清风</w:t>
      </w:r>
    </w:p>
    <w:p w14:paraId="282BF52C">
      <w:pPr>
        <w:pStyle w:val="13"/>
      </w:pPr>
      <w:r>
        <w:t>创建时间: 2025-01-22 15:42:26</w:t>
      </w:r>
    </w:p>
    <w:p w14:paraId="40F28842">
      <w:pPr>
        <w:pStyle w:val="13"/>
      </w:pPr>
      <w:r>
        <w:t>更新时间: 2025-01-25 15:53:11</w:t>
      </w:r>
    </w:p>
    <w:p w14:paraId="38A632E3">
      <w:pPr>
        <w:pStyle w:val="28"/>
      </w:pPr>
      <w:r>
        <w:rPr>
          <w:b/>
          <w:bCs/>
        </w:rPr>
        <w:t>接口描述：为学生添加成绩</w:t>
      </w:r>
    </w:p>
    <w:p w14:paraId="15CD3295">
      <w:pPr>
        <w:pStyle w:val="3"/>
      </w:pPr>
      <w:r>
        <w:rPr>
          <w:b/>
          <w:bCs/>
        </w:rPr>
        <w:t>接口状态</w:t>
      </w:r>
    </w:p>
    <w:p w14:paraId="34B4A2D8">
      <w:pPr>
        <w:pStyle w:val="13"/>
      </w:pPr>
      <w:r>
        <w:t>已完成</w:t>
      </w:r>
    </w:p>
    <w:p w14:paraId="380CD7FC">
      <w:pPr>
        <w:pStyle w:val="28"/>
      </w:pPr>
      <w:r>
        <w:rPr>
          <w:b/>
          <w:bCs/>
        </w:rPr>
        <w:t>接口URL</w:t>
      </w:r>
    </w:p>
    <w:p w14:paraId="35A29EC5">
      <w:pPr>
        <w:pStyle w:val="13"/>
      </w:pPr>
      <w:r>
        <w:t>http://localhost:8080/AddGradeHandler?id=12345</w:t>
      </w:r>
    </w:p>
    <w:p w14:paraId="33CB034F">
      <w:pPr>
        <w:pStyle w:val="28"/>
      </w:pPr>
      <w:r>
        <w:rPr>
          <w:b/>
          <w:bCs/>
        </w:rPr>
        <w:t>请求方式</w:t>
      </w:r>
    </w:p>
    <w:p w14:paraId="4E39CF8A">
      <w:pPr>
        <w:pStyle w:val="13"/>
      </w:pPr>
      <w:r>
        <w:t>POST</w:t>
      </w:r>
    </w:p>
    <w:p w14:paraId="1B5ED4C1">
      <w:pPr>
        <w:pStyle w:val="28"/>
      </w:pPr>
      <w:r>
        <w:rPr>
          <w:b/>
          <w:bCs/>
        </w:rPr>
        <w:t>Content-Type</w:t>
      </w:r>
    </w:p>
    <w:p w14:paraId="45BC31DC">
      <w:pPr>
        <w:pStyle w:val="13"/>
      </w:pPr>
      <w:r>
        <w:t>json</w:t>
      </w:r>
    </w:p>
    <w:p w14:paraId="47246C56">
      <w:pPr>
        <w:pStyle w:val="28"/>
      </w:pPr>
      <w:r>
        <w:rPr>
          <w:b/>
          <w:bCs/>
        </w:rPr>
        <w:t>请求Query参数</w:t>
      </w:r>
    </w:p>
    <w:tbl>
      <w:tblPr>
        <w:tblStyle w:val="35"/>
        <w:tblW w:w="0" w:type="auto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36"/>
        <w:gridCol w:w="1176"/>
        <w:gridCol w:w="1176"/>
        <w:gridCol w:w="1176"/>
      </w:tblGrid>
      <w:tr w14:paraId="6C6DD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8EA40E7">
            <w:pPr>
              <w:pStyle w:val="29"/>
              <w:jc w:val="left"/>
            </w:pPr>
            <w:r>
              <w:t>参数名</w:t>
            </w:r>
          </w:p>
        </w:tc>
        <w:tc>
          <w:p w14:paraId="7B259E20">
            <w:pPr>
              <w:pStyle w:val="29"/>
              <w:jc w:val="left"/>
            </w:pPr>
            <w:r>
              <w:t>示例值</w:t>
            </w:r>
          </w:p>
        </w:tc>
        <w:tc>
          <w:p w14:paraId="6B794669">
            <w:pPr>
              <w:pStyle w:val="29"/>
              <w:jc w:val="left"/>
            </w:pPr>
            <w:r>
              <w:t>参数类型</w:t>
            </w:r>
          </w:p>
        </w:tc>
        <w:tc>
          <w:p w14:paraId="37FA25A5">
            <w:pPr>
              <w:pStyle w:val="29"/>
              <w:jc w:val="left"/>
            </w:pPr>
            <w:r>
              <w:t>是否必填</w:t>
            </w:r>
          </w:p>
        </w:tc>
        <w:tc>
          <w:p w14:paraId="39DE4B28">
            <w:pPr>
              <w:pStyle w:val="29"/>
              <w:jc w:val="left"/>
            </w:pPr>
            <w:r>
              <w:t>参数描述</w:t>
            </w:r>
          </w:p>
        </w:tc>
      </w:tr>
      <w:tr w14:paraId="48D82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18F5752">
            <w:pPr>
              <w:pStyle w:val="29"/>
              <w:jc w:val="left"/>
            </w:pPr>
            <w:r>
              <w:t>id</w:t>
            </w:r>
          </w:p>
        </w:tc>
        <w:tc>
          <w:p w14:paraId="1B78B4E0">
            <w:pPr>
              <w:pStyle w:val="29"/>
              <w:jc w:val="left"/>
            </w:pPr>
            <w:r>
              <w:t>12345</w:t>
            </w:r>
          </w:p>
        </w:tc>
        <w:tc>
          <w:p w14:paraId="6781A761">
            <w:pPr>
              <w:pStyle w:val="29"/>
              <w:jc w:val="left"/>
            </w:pPr>
            <w:r>
              <w:t>String</w:t>
            </w:r>
          </w:p>
        </w:tc>
        <w:tc>
          <w:p w14:paraId="714F782D">
            <w:pPr>
              <w:pStyle w:val="29"/>
              <w:jc w:val="left"/>
            </w:pPr>
            <w:r>
              <w:t>是</w:t>
            </w:r>
          </w:p>
        </w:tc>
        <w:tc>
          <w:p w14:paraId="65052508">
            <w:pPr>
              <w:pStyle w:val="29"/>
              <w:jc w:val="left"/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</w:tr>
    </w:tbl>
    <w:p w14:paraId="427B6203">
      <w:pPr>
        <w:pStyle w:val="3"/>
      </w:pPr>
      <w:r>
        <w:rPr>
          <w:b/>
          <w:bCs/>
        </w:rPr>
        <w:t>请求Body参数</w:t>
      </w:r>
    </w:p>
    <w:p w14:paraId="3AC86ED5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"course_name"</w:t>
      </w:r>
      <w:r>
        <w:rPr>
          <w:rStyle w:val="56"/>
        </w:rPr>
        <w:t>:</w:t>
      </w:r>
      <w:r>
        <w:rPr>
          <w:rStyle w:val="55"/>
        </w:rPr>
        <w:t>"math"</w:t>
      </w:r>
      <w:r>
        <w:rPr>
          <w:rStyle w:val="56"/>
        </w:rPr>
        <w:t>,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"grade"</w:t>
      </w:r>
      <w:r>
        <w:rPr>
          <w:rStyle w:val="56"/>
        </w:rPr>
        <w:t>:</w:t>
      </w:r>
      <w:r>
        <w:rPr>
          <w:rStyle w:val="63"/>
        </w:rPr>
        <w:t>80.5</w:t>
      </w:r>
      <w:r>
        <w:br w:type="textWrapping"/>
      </w:r>
      <w:r>
        <w:rPr>
          <w:rStyle w:val="57"/>
        </w:rPr>
        <w:t>}</w:t>
      </w:r>
    </w:p>
    <w:p w14:paraId="07F8DD3F">
      <w:pPr>
        <w:pStyle w:val="28"/>
      </w:pPr>
      <w:r>
        <w:rPr>
          <w:b/>
          <w:bCs/>
        </w:rPr>
        <w:t>认证方式</w:t>
      </w:r>
    </w:p>
    <w:p w14:paraId="6E6B42DD">
      <w:pPr>
        <w:pStyle w:val="13"/>
      </w:pPr>
      <w:r>
        <w:t>继承父级</w:t>
      </w:r>
    </w:p>
    <w:p w14:paraId="576A8156">
      <w:pPr>
        <w:pStyle w:val="28"/>
      </w:pPr>
      <w:r>
        <w:rPr>
          <w:b/>
          <w:bCs/>
        </w:rPr>
        <w:t>响应示例</w:t>
      </w:r>
    </w:p>
    <w:p w14:paraId="0E33582C">
      <w:pPr>
        <w:pStyle w:val="29"/>
        <w:numPr>
          <w:ilvl w:val="0"/>
          <w:numId w:val="2"/>
        </w:numPr>
      </w:pPr>
      <w:r>
        <w:t>成功(200)</w:t>
      </w:r>
    </w:p>
    <w:p w14:paraId="30F582AE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"message"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"Grade added successfully"</w:t>
      </w:r>
      <w:r>
        <w:br w:type="textWrapping"/>
      </w:r>
      <w:r>
        <w:rPr>
          <w:rStyle w:val="57"/>
        </w:rPr>
        <w:t>}</w:t>
      </w:r>
    </w:p>
    <w:p w14:paraId="18E33981">
      <w:pPr>
        <w:pStyle w:val="29"/>
        <w:numPr>
          <w:ilvl w:val="0"/>
          <w:numId w:val="2"/>
        </w:numPr>
      </w:pPr>
      <w:r>
        <w:t>失败(404)</w:t>
      </w:r>
    </w:p>
    <w:p w14:paraId="0B40BADE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"error"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"Invalid input data"</w:t>
      </w:r>
      <w:r>
        <w:br w:type="textWrapping"/>
      </w:r>
      <w:r>
        <w:rPr>
          <w:rStyle w:val="57"/>
        </w:rPr>
        <w:t>}</w:t>
      </w:r>
    </w:p>
    <w:p w14:paraId="7137B4D5">
      <w:pPr>
        <w:pStyle w:val="28"/>
      </w:pPr>
      <w:r>
        <w:rPr>
          <w:b/>
          <w:bCs/>
        </w:rPr>
        <w:t>Query</w:t>
      </w:r>
    </w:p>
    <w:bookmarkEnd w:id="6"/>
    <w:p w14:paraId="5BB767DA">
      <w:pPr>
        <w:pStyle w:val="2"/>
      </w:pPr>
      <w:bookmarkStart w:id="7" w:name="deletegradehandler"/>
      <w:r>
        <w:t>DeleteGradeHandler</w:t>
      </w:r>
    </w:p>
    <w:p w14:paraId="1A1B7C07">
      <w:pPr>
        <w:pStyle w:val="13"/>
      </w:pPr>
      <w:r>
        <w:t>创建人: 清风</w:t>
      </w:r>
    </w:p>
    <w:p w14:paraId="1C8EDBB9">
      <w:pPr>
        <w:pStyle w:val="13"/>
      </w:pPr>
      <w:r>
        <w:t>更新人: 清风</w:t>
      </w:r>
    </w:p>
    <w:p w14:paraId="16FCE71B">
      <w:pPr>
        <w:pStyle w:val="13"/>
      </w:pPr>
      <w:r>
        <w:t>创建时间: 2025-01-22 15:42:48</w:t>
      </w:r>
    </w:p>
    <w:p w14:paraId="10A1AEF0">
      <w:pPr>
        <w:pStyle w:val="13"/>
      </w:pPr>
      <w:r>
        <w:t>更新时间: 2025-01-25 15:54:50</w:t>
      </w:r>
    </w:p>
    <w:p w14:paraId="5A6DBD42">
      <w:pPr>
        <w:pStyle w:val="28"/>
      </w:pPr>
      <w:r>
        <w:rPr>
          <w:b/>
          <w:bCs/>
        </w:rPr>
        <w:t>接口描述：删除学生特定课程成绩</w:t>
      </w:r>
    </w:p>
    <w:p w14:paraId="495F3690">
      <w:pPr>
        <w:pStyle w:val="3"/>
      </w:pPr>
      <w:r>
        <w:rPr>
          <w:b/>
          <w:bCs/>
        </w:rPr>
        <w:t>接口状态</w:t>
      </w:r>
    </w:p>
    <w:p w14:paraId="73DE20E0">
      <w:pPr>
        <w:pStyle w:val="13"/>
      </w:pPr>
      <w:r>
        <w:t>已完成</w:t>
      </w:r>
    </w:p>
    <w:p w14:paraId="1DD65721">
      <w:pPr>
        <w:pStyle w:val="28"/>
      </w:pPr>
      <w:r>
        <w:rPr>
          <w:b/>
          <w:bCs/>
        </w:rPr>
        <w:t>接口URL</w:t>
      </w:r>
    </w:p>
    <w:p w14:paraId="623269C0">
      <w:pPr>
        <w:pStyle w:val="13"/>
      </w:pPr>
      <w:r>
        <w:t>http://localhost:8080/DeleteGradeHandler?id=12345&amp;course_name=math</w:t>
      </w:r>
    </w:p>
    <w:p w14:paraId="4A7099D2">
      <w:pPr>
        <w:pStyle w:val="28"/>
      </w:pPr>
      <w:r>
        <w:rPr>
          <w:b/>
          <w:bCs/>
        </w:rPr>
        <w:t>请求方式</w:t>
      </w:r>
    </w:p>
    <w:p w14:paraId="144D8FA1">
      <w:pPr>
        <w:pStyle w:val="13"/>
      </w:pPr>
      <w:r>
        <w:t>DELETE</w:t>
      </w:r>
    </w:p>
    <w:p w14:paraId="191C2F77">
      <w:pPr>
        <w:pStyle w:val="28"/>
      </w:pPr>
      <w:r>
        <w:rPr>
          <w:b/>
          <w:bCs/>
        </w:rPr>
        <w:t>Content-Type</w:t>
      </w:r>
    </w:p>
    <w:p w14:paraId="305F30F5">
      <w:pPr>
        <w:pStyle w:val="13"/>
      </w:pPr>
      <w:r>
        <w:t>none</w:t>
      </w:r>
    </w:p>
    <w:p w14:paraId="67D4BA26">
      <w:pPr>
        <w:pStyle w:val="28"/>
      </w:pPr>
      <w:r>
        <w:rPr>
          <w:b/>
          <w:bCs/>
        </w:rPr>
        <w:t>请求Query参数</w:t>
      </w:r>
    </w:p>
    <w:tbl>
      <w:tblPr>
        <w:tblStyle w:val="35"/>
        <w:tblW w:w="0" w:type="auto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936"/>
        <w:gridCol w:w="1176"/>
        <w:gridCol w:w="1176"/>
        <w:gridCol w:w="1176"/>
      </w:tblGrid>
      <w:tr w14:paraId="2EE74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A845033">
            <w:pPr>
              <w:pStyle w:val="29"/>
              <w:jc w:val="left"/>
            </w:pPr>
            <w:r>
              <w:t>参数名</w:t>
            </w:r>
          </w:p>
        </w:tc>
        <w:tc>
          <w:p w14:paraId="4F104186">
            <w:pPr>
              <w:pStyle w:val="29"/>
              <w:jc w:val="left"/>
            </w:pPr>
            <w:r>
              <w:t>示例值</w:t>
            </w:r>
          </w:p>
        </w:tc>
        <w:tc>
          <w:p w14:paraId="3DE70CE4">
            <w:pPr>
              <w:pStyle w:val="29"/>
              <w:jc w:val="left"/>
            </w:pPr>
            <w:r>
              <w:t>参数类型</w:t>
            </w:r>
          </w:p>
        </w:tc>
        <w:tc>
          <w:p w14:paraId="3B8E29E0">
            <w:pPr>
              <w:pStyle w:val="29"/>
              <w:jc w:val="left"/>
            </w:pPr>
            <w:r>
              <w:t>是否必填</w:t>
            </w:r>
          </w:p>
        </w:tc>
        <w:tc>
          <w:p w14:paraId="7F42A8BB">
            <w:pPr>
              <w:pStyle w:val="29"/>
              <w:jc w:val="left"/>
            </w:pPr>
            <w:r>
              <w:t>参数描述</w:t>
            </w:r>
          </w:p>
        </w:tc>
      </w:tr>
      <w:tr w14:paraId="0F3F2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F89DB11">
            <w:pPr>
              <w:pStyle w:val="29"/>
              <w:jc w:val="left"/>
            </w:pPr>
            <w:r>
              <w:t>id</w:t>
            </w:r>
          </w:p>
        </w:tc>
        <w:tc>
          <w:p w14:paraId="22095A46">
            <w:pPr>
              <w:pStyle w:val="29"/>
              <w:jc w:val="left"/>
            </w:pPr>
            <w:r>
              <w:t>12345</w:t>
            </w:r>
          </w:p>
        </w:tc>
        <w:tc>
          <w:p w14:paraId="3BED31E7">
            <w:pPr>
              <w:pStyle w:val="29"/>
              <w:jc w:val="left"/>
            </w:pPr>
            <w:r>
              <w:t>String</w:t>
            </w:r>
          </w:p>
        </w:tc>
        <w:tc>
          <w:p w14:paraId="4D485B54">
            <w:pPr>
              <w:pStyle w:val="29"/>
              <w:jc w:val="left"/>
            </w:pPr>
            <w:r>
              <w:t>是</w:t>
            </w:r>
          </w:p>
        </w:tc>
        <w:tc>
          <w:p w14:paraId="2831EEB4">
            <w:pPr>
              <w:pStyle w:val="29"/>
              <w:jc w:val="left"/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</w:tr>
      <w:tr w14:paraId="13D82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628DBEB">
            <w:pPr>
              <w:pStyle w:val="29"/>
              <w:jc w:val="left"/>
            </w:pPr>
            <w:r>
              <w:t>course_name</w:t>
            </w:r>
          </w:p>
        </w:tc>
        <w:tc>
          <w:p w14:paraId="1202673F">
            <w:pPr>
              <w:pStyle w:val="29"/>
              <w:jc w:val="left"/>
            </w:pPr>
            <w:r>
              <w:t>math</w:t>
            </w:r>
          </w:p>
        </w:tc>
        <w:tc>
          <w:p w14:paraId="17B7F5A8">
            <w:pPr>
              <w:pStyle w:val="29"/>
              <w:jc w:val="left"/>
            </w:pPr>
            <w:r>
              <w:t>String</w:t>
            </w:r>
          </w:p>
        </w:tc>
        <w:tc>
          <w:p w14:paraId="1EE8A7EA">
            <w:pPr>
              <w:pStyle w:val="29"/>
              <w:jc w:val="left"/>
            </w:pPr>
            <w:r>
              <w:t>是</w:t>
            </w:r>
          </w:p>
        </w:tc>
        <w:tc>
          <w:p w14:paraId="7BEDDCFE">
            <w:pPr>
              <w:pStyle w:val="29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</w:t>
            </w:r>
          </w:p>
        </w:tc>
      </w:tr>
    </w:tbl>
    <w:p w14:paraId="7A0CF92F">
      <w:pPr>
        <w:pStyle w:val="3"/>
      </w:pPr>
      <w:r>
        <w:rPr>
          <w:b/>
          <w:bCs/>
        </w:rPr>
        <w:t>认证方式</w:t>
      </w:r>
    </w:p>
    <w:p w14:paraId="2C71716F">
      <w:pPr>
        <w:pStyle w:val="13"/>
      </w:pPr>
      <w:r>
        <w:t>继承父级</w:t>
      </w:r>
    </w:p>
    <w:p w14:paraId="6FBDEB7C">
      <w:pPr>
        <w:pStyle w:val="28"/>
      </w:pPr>
      <w:r>
        <w:rPr>
          <w:b/>
          <w:bCs/>
        </w:rPr>
        <w:t>响应示例</w:t>
      </w:r>
    </w:p>
    <w:p w14:paraId="6DF20D7D">
      <w:pPr>
        <w:pStyle w:val="29"/>
        <w:numPr>
          <w:ilvl w:val="0"/>
          <w:numId w:val="2"/>
        </w:numPr>
      </w:pPr>
      <w:r>
        <w:t>成功(200)</w:t>
      </w:r>
    </w:p>
    <w:p w14:paraId="4A39F00C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"message"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"Grade deleted successfully"</w:t>
      </w:r>
      <w:r>
        <w:br w:type="textWrapping"/>
      </w:r>
      <w:r>
        <w:rPr>
          <w:rStyle w:val="57"/>
        </w:rPr>
        <w:t>}</w:t>
      </w:r>
    </w:p>
    <w:p w14:paraId="4F0F1E2F">
      <w:pPr>
        <w:pStyle w:val="29"/>
        <w:numPr>
          <w:ilvl w:val="0"/>
          <w:numId w:val="2"/>
        </w:numPr>
      </w:pPr>
      <w:r>
        <w:t>失败(404)</w:t>
      </w:r>
    </w:p>
    <w:p w14:paraId="6FA735D0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"error"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"Student not found"</w:t>
      </w:r>
      <w:r>
        <w:br w:type="textWrapping"/>
      </w:r>
      <w:r>
        <w:rPr>
          <w:rStyle w:val="57"/>
        </w:rPr>
        <w:t>}</w:t>
      </w:r>
    </w:p>
    <w:p w14:paraId="45BA07CB">
      <w:pPr>
        <w:pStyle w:val="28"/>
      </w:pPr>
      <w:r>
        <w:rPr>
          <w:b/>
          <w:bCs/>
        </w:rPr>
        <w:t>Query</w:t>
      </w:r>
    </w:p>
    <w:bookmarkEnd w:id="7"/>
    <w:p w14:paraId="26EA129B">
      <w:pPr>
        <w:pStyle w:val="2"/>
      </w:pPr>
      <w:bookmarkStart w:id="8" w:name="updategradehandler"/>
      <w:r>
        <w:t>UpdateGradeHandler</w:t>
      </w:r>
    </w:p>
    <w:p w14:paraId="67B38441">
      <w:pPr>
        <w:pStyle w:val="13"/>
      </w:pPr>
      <w:r>
        <w:t>创建人: 清风</w:t>
      </w:r>
    </w:p>
    <w:p w14:paraId="5B15CF3F">
      <w:pPr>
        <w:pStyle w:val="13"/>
      </w:pPr>
      <w:r>
        <w:t>更新人: 清风</w:t>
      </w:r>
    </w:p>
    <w:p w14:paraId="7C1F128C">
      <w:pPr>
        <w:pStyle w:val="13"/>
      </w:pPr>
      <w:r>
        <w:t>创建时间: 2025-01-22 15:42:55</w:t>
      </w:r>
    </w:p>
    <w:p w14:paraId="5024352E">
      <w:pPr>
        <w:pStyle w:val="13"/>
      </w:pPr>
      <w:r>
        <w:t>更新时间: 2025-01-25 15:58:40</w:t>
      </w:r>
    </w:p>
    <w:p w14:paraId="01606B95">
      <w:pPr>
        <w:pStyle w:val="28"/>
      </w:pPr>
      <w:r>
        <w:rPr>
          <w:b/>
          <w:bCs/>
        </w:rPr>
        <w:t>接口描述：修改学生特定课程成绩</w:t>
      </w:r>
    </w:p>
    <w:p w14:paraId="09D89410">
      <w:pPr>
        <w:pStyle w:val="3"/>
      </w:pPr>
      <w:r>
        <w:rPr>
          <w:b/>
          <w:bCs/>
        </w:rPr>
        <w:t>接口状态</w:t>
      </w:r>
    </w:p>
    <w:p w14:paraId="5A42ADCD">
      <w:pPr>
        <w:pStyle w:val="13"/>
      </w:pPr>
      <w:r>
        <w:t>已完成</w:t>
      </w:r>
    </w:p>
    <w:p w14:paraId="3947F43F">
      <w:pPr>
        <w:pStyle w:val="28"/>
      </w:pPr>
      <w:r>
        <w:rPr>
          <w:b/>
          <w:bCs/>
        </w:rPr>
        <w:t>接口URL</w:t>
      </w:r>
    </w:p>
    <w:p w14:paraId="6C08BC9E">
      <w:pPr>
        <w:pStyle w:val="13"/>
      </w:pPr>
      <w:r>
        <w:t>http://localhost:8080/UpdateGradeHandler?id=12345&amp;course_name=Chinese&amp;new_grade=92.5</w:t>
      </w:r>
    </w:p>
    <w:p w14:paraId="2B49791E">
      <w:pPr>
        <w:pStyle w:val="28"/>
      </w:pPr>
      <w:r>
        <w:rPr>
          <w:b/>
          <w:bCs/>
        </w:rPr>
        <w:t>请求方式</w:t>
      </w:r>
    </w:p>
    <w:p w14:paraId="7EE337E1">
      <w:pPr>
        <w:pStyle w:val="13"/>
      </w:pPr>
      <w:r>
        <w:t>PUT</w:t>
      </w:r>
    </w:p>
    <w:p w14:paraId="4739FCF2">
      <w:pPr>
        <w:pStyle w:val="28"/>
      </w:pPr>
      <w:r>
        <w:rPr>
          <w:b/>
          <w:bCs/>
        </w:rPr>
        <w:t>Content-Type</w:t>
      </w:r>
    </w:p>
    <w:p w14:paraId="160D8F8C">
      <w:pPr>
        <w:pStyle w:val="13"/>
      </w:pPr>
      <w:r>
        <w:t>json</w:t>
      </w:r>
    </w:p>
    <w:p w14:paraId="3CFF7856">
      <w:pPr>
        <w:pStyle w:val="28"/>
      </w:pPr>
      <w:r>
        <w:rPr>
          <w:b/>
          <w:bCs/>
        </w:rPr>
        <w:t>请求Query参数</w:t>
      </w:r>
    </w:p>
    <w:tbl>
      <w:tblPr>
        <w:tblStyle w:val="35"/>
        <w:tblW w:w="0" w:type="auto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022"/>
        <w:gridCol w:w="1176"/>
        <w:gridCol w:w="1176"/>
        <w:gridCol w:w="1176"/>
      </w:tblGrid>
      <w:tr w14:paraId="02D25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97400C5">
            <w:pPr>
              <w:pStyle w:val="29"/>
              <w:jc w:val="left"/>
            </w:pPr>
            <w:r>
              <w:t>参数名</w:t>
            </w:r>
          </w:p>
        </w:tc>
        <w:tc>
          <w:p w14:paraId="149BB143">
            <w:pPr>
              <w:pStyle w:val="29"/>
              <w:jc w:val="left"/>
            </w:pPr>
            <w:r>
              <w:t>示例值</w:t>
            </w:r>
          </w:p>
        </w:tc>
        <w:tc>
          <w:p w14:paraId="78E89ED6">
            <w:pPr>
              <w:pStyle w:val="29"/>
              <w:jc w:val="left"/>
            </w:pPr>
            <w:r>
              <w:t>参数类型</w:t>
            </w:r>
          </w:p>
        </w:tc>
        <w:tc>
          <w:p w14:paraId="67EC3A77">
            <w:pPr>
              <w:pStyle w:val="29"/>
              <w:jc w:val="left"/>
            </w:pPr>
            <w:r>
              <w:t>是否必填</w:t>
            </w:r>
          </w:p>
        </w:tc>
        <w:tc>
          <w:p w14:paraId="2FDA9FF3">
            <w:pPr>
              <w:pStyle w:val="29"/>
              <w:jc w:val="left"/>
            </w:pPr>
            <w:r>
              <w:t>参数描述</w:t>
            </w:r>
          </w:p>
        </w:tc>
      </w:tr>
      <w:tr w14:paraId="74D46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F8A8419">
            <w:pPr>
              <w:pStyle w:val="29"/>
              <w:jc w:val="left"/>
            </w:pPr>
            <w:r>
              <w:t>id</w:t>
            </w:r>
          </w:p>
        </w:tc>
        <w:tc>
          <w:p w14:paraId="21DE583C">
            <w:pPr>
              <w:pStyle w:val="29"/>
              <w:jc w:val="left"/>
            </w:pPr>
            <w:r>
              <w:t>12345</w:t>
            </w:r>
          </w:p>
        </w:tc>
        <w:tc>
          <w:p w14:paraId="77BE8790">
            <w:pPr>
              <w:pStyle w:val="29"/>
              <w:jc w:val="left"/>
            </w:pPr>
            <w:r>
              <w:t>String</w:t>
            </w:r>
          </w:p>
        </w:tc>
        <w:tc>
          <w:p w14:paraId="281C7EDB">
            <w:pPr>
              <w:pStyle w:val="29"/>
              <w:jc w:val="left"/>
            </w:pPr>
            <w:r>
              <w:t>是</w:t>
            </w:r>
          </w:p>
        </w:tc>
        <w:tc>
          <w:p w14:paraId="35E1470F">
            <w:pPr>
              <w:pStyle w:val="2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</w:tr>
      <w:tr w14:paraId="0EABE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4D05EF0">
            <w:pPr>
              <w:pStyle w:val="29"/>
              <w:jc w:val="left"/>
            </w:pPr>
            <w:r>
              <w:t>course_name</w:t>
            </w:r>
          </w:p>
        </w:tc>
        <w:tc>
          <w:p w14:paraId="03F0FEAC">
            <w:pPr>
              <w:pStyle w:val="29"/>
              <w:jc w:val="left"/>
            </w:pPr>
            <w:r>
              <w:t>Chinese</w:t>
            </w:r>
          </w:p>
        </w:tc>
        <w:tc>
          <w:p w14:paraId="24430978">
            <w:pPr>
              <w:pStyle w:val="29"/>
              <w:jc w:val="left"/>
            </w:pPr>
            <w:r>
              <w:t>String</w:t>
            </w:r>
          </w:p>
        </w:tc>
        <w:tc>
          <w:p w14:paraId="29A39461">
            <w:pPr>
              <w:pStyle w:val="29"/>
              <w:jc w:val="left"/>
            </w:pPr>
            <w:r>
              <w:t>是</w:t>
            </w:r>
          </w:p>
        </w:tc>
        <w:tc>
          <w:p w14:paraId="2CE9AE97">
            <w:pPr>
              <w:pStyle w:val="29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</w:t>
            </w:r>
          </w:p>
        </w:tc>
      </w:tr>
      <w:tr w14:paraId="384FB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7F9CE5C">
            <w:pPr>
              <w:pStyle w:val="29"/>
              <w:jc w:val="left"/>
            </w:pPr>
            <w:r>
              <w:t>new_grade</w:t>
            </w:r>
          </w:p>
        </w:tc>
        <w:tc>
          <w:p w14:paraId="7717A5E9">
            <w:pPr>
              <w:pStyle w:val="29"/>
              <w:jc w:val="left"/>
            </w:pPr>
            <w:r>
              <w:t>92.5</w:t>
            </w:r>
          </w:p>
        </w:tc>
        <w:tc>
          <w:p w14:paraId="2A1AE813">
            <w:pPr>
              <w:pStyle w:val="29"/>
              <w:jc w:val="left"/>
            </w:pPr>
            <w:r>
              <w:t>String</w:t>
            </w:r>
          </w:p>
        </w:tc>
        <w:tc>
          <w:p w14:paraId="67436205">
            <w:pPr>
              <w:pStyle w:val="29"/>
              <w:jc w:val="left"/>
            </w:pPr>
            <w:r>
              <w:t>是</w:t>
            </w:r>
          </w:p>
        </w:tc>
        <w:tc>
          <w:p w14:paraId="0B83FBE3">
            <w:pPr>
              <w:pStyle w:val="29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新成绩</w:t>
            </w:r>
          </w:p>
        </w:tc>
      </w:tr>
    </w:tbl>
    <w:p w14:paraId="615FF319">
      <w:pPr>
        <w:pStyle w:val="3"/>
      </w:pPr>
      <w:r>
        <w:rPr>
          <w:b/>
          <w:bCs/>
        </w:rPr>
        <w:t>请求Body参数</w:t>
      </w:r>
    </w:p>
    <w:p w14:paraId="231B4807">
      <w:pPr>
        <w:pStyle w:val="43"/>
      </w:pPr>
      <w:r>
        <w:rPr>
          <w:rStyle w:val="57"/>
        </w:rPr>
        <w:t>暂无数据</w:t>
      </w:r>
    </w:p>
    <w:p w14:paraId="44498BBE">
      <w:pPr>
        <w:pStyle w:val="28"/>
      </w:pPr>
      <w:r>
        <w:rPr>
          <w:b/>
          <w:bCs/>
        </w:rPr>
        <w:t>认证方式</w:t>
      </w:r>
    </w:p>
    <w:p w14:paraId="1BD30520">
      <w:pPr>
        <w:pStyle w:val="13"/>
      </w:pPr>
      <w:r>
        <w:t>继承父级</w:t>
      </w:r>
    </w:p>
    <w:p w14:paraId="3D963C3C">
      <w:pPr>
        <w:pStyle w:val="28"/>
      </w:pPr>
      <w:r>
        <w:rPr>
          <w:b/>
          <w:bCs/>
        </w:rPr>
        <w:t>响应示例</w:t>
      </w:r>
    </w:p>
    <w:p w14:paraId="4655A1A6">
      <w:pPr>
        <w:pStyle w:val="29"/>
        <w:numPr>
          <w:ilvl w:val="0"/>
          <w:numId w:val="2"/>
        </w:numPr>
      </w:pPr>
      <w:r>
        <w:t>成功(200)</w:t>
      </w:r>
    </w:p>
    <w:p w14:paraId="38D7FC7F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"message"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"Grade updated successfully"</w:t>
      </w:r>
      <w:r>
        <w:br w:type="textWrapping"/>
      </w:r>
      <w:r>
        <w:rPr>
          <w:rStyle w:val="57"/>
        </w:rPr>
        <w:t>}</w:t>
      </w:r>
    </w:p>
    <w:p w14:paraId="31A43B50">
      <w:pPr>
        <w:pStyle w:val="29"/>
        <w:numPr>
          <w:ilvl w:val="0"/>
          <w:numId w:val="2"/>
        </w:numPr>
      </w:pPr>
      <w:r>
        <w:t>失败(404)</w:t>
      </w:r>
    </w:p>
    <w:p w14:paraId="10D3AA11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"error"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"Student not found"</w:t>
      </w:r>
      <w:r>
        <w:br w:type="textWrapping"/>
      </w:r>
      <w:r>
        <w:rPr>
          <w:rStyle w:val="57"/>
        </w:rPr>
        <w:t>}</w:t>
      </w:r>
    </w:p>
    <w:p w14:paraId="27D2C6DE">
      <w:pPr>
        <w:pStyle w:val="28"/>
      </w:pPr>
      <w:r>
        <w:rPr>
          <w:b/>
          <w:bCs/>
        </w:rPr>
        <w:t>Query</w:t>
      </w:r>
    </w:p>
    <w:bookmarkEnd w:id="8"/>
    <w:p w14:paraId="75B18E34">
      <w:pPr>
        <w:pStyle w:val="2"/>
      </w:pPr>
      <w:bookmarkStart w:id="9" w:name="querygradehandler"/>
      <w:r>
        <w:t>QueryGradeHandler</w:t>
      </w:r>
    </w:p>
    <w:p w14:paraId="3C5E08C1">
      <w:pPr>
        <w:pStyle w:val="13"/>
      </w:pPr>
      <w:r>
        <w:t>创建人: 清风</w:t>
      </w:r>
    </w:p>
    <w:p w14:paraId="5E276B24">
      <w:pPr>
        <w:pStyle w:val="13"/>
      </w:pPr>
      <w:r>
        <w:t>更新人: 清风</w:t>
      </w:r>
    </w:p>
    <w:p w14:paraId="34BDCF3D">
      <w:pPr>
        <w:pStyle w:val="13"/>
      </w:pPr>
      <w:r>
        <w:t>创建时间: 2025-01-22 15:42:59</w:t>
      </w:r>
    </w:p>
    <w:p w14:paraId="1284949D">
      <w:pPr>
        <w:pStyle w:val="13"/>
      </w:pPr>
      <w:r>
        <w:t>更新时间: 2025-01-25 16:00:05</w:t>
      </w:r>
    </w:p>
    <w:p w14:paraId="59C4AD77">
      <w:pPr>
        <w:pStyle w:val="28"/>
      </w:pPr>
      <w:r>
        <w:rPr>
          <w:b/>
          <w:bCs/>
        </w:rPr>
        <w:t>接口描述：查询学生特定课程成绩</w:t>
      </w:r>
    </w:p>
    <w:p w14:paraId="1E63BF7B">
      <w:pPr>
        <w:pStyle w:val="3"/>
      </w:pPr>
      <w:r>
        <w:rPr>
          <w:b/>
          <w:bCs/>
        </w:rPr>
        <w:t>接口状态</w:t>
      </w:r>
    </w:p>
    <w:p w14:paraId="76C2ECE1">
      <w:pPr>
        <w:pStyle w:val="13"/>
      </w:pPr>
      <w:r>
        <w:t>已完成</w:t>
      </w:r>
    </w:p>
    <w:p w14:paraId="76A5D58A">
      <w:pPr>
        <w:pStyle w:val="28"/>
      </w:pPr>
      <w:r>
        <w:rPr>
          <w:b/>
          <w:bCs/>
        </w:rPr>
        <w:t>接口URL</w:t>
      </w:r>
    </w:p>
    <w:p w14:paraId="1DE741D0">
      <w:pPr>
        <w:pStyle w:val="13"/>
      </w:pPr>
      <w:r>
        <w:t>http://localhost:8080/QueryGradeHandler?id=12345&amp;course_name=Chinese</w:t>
      </w:r>
    </w:p>
    <w:p w14:paraId="7A677608">
      <w:pPr>
        <w:pStyle w:val="28"/>
      </w:pPr>
      <w:r>
        <w:rPr>
          <w:b/>
          <w:bCs/>
        </w:rPr>
        <w:t>请求方式</w:t>
      </w:r>
    </w:p>
    <w:p w14:paraId="3EAA1425">
      <w:pPr>
        <w:pStyle w:val="13"/>
      </w:pPr>
      <w:r>
        <w:t>GET</w:t>
      </w:r>
    </w:p>
    <w:p w14:paraId="619F8723">
      <w:pPr>
        <w:pStyle w:val="28"/>
      </w:pPr>
      <w:r>
        <w:rPr>
          <w:b/>
          <w:bCs/>
        </w:rPr>
        <w:t>Content-Type</w:t>
      </w:r>
    </w:p>
    <w:p w14:paraId="45F7DB48">
      <w:pPr>
        <w:pStyle w:val="13"/>
      </w:pPr>
      <w:r>
        <w:t>none</w:t>
      </w:r>
    </w:p>
    <w:p w14:paraId="3EF4E537">
      <w:pPr>
        <w:pStyle w:val="28"/>
      </w:pPr>
      <w:r>
        <w:rPr>
          <w:b/>
          <w:bCs/>
        </w:rPr>
        <w:t>请求Query参数</w:t>
      </w:r>
    </w:p>
    <w:tbl>
      <w:tblPr>
        <w:tblStyle w:val="35"/>
        <w:tblW w:w="0" w:type="auto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022"/>
        <w:gridCol w:w="1176"/>
        <w:gridCol w:w="1176"/>
        <w:gridCol w:w="2136"/>
      </w:tblGrid>
      <w:tr w14:paraId="3AE14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3CD91D3">
            <w:pPr>
              <w:pStyle w:val="29"/>
              <w:jc w:val="left"/>
            </w:pPr>
            <w:r>
              <w:t>参数名</w:t>
            </w:r>
          </w:p>
        </w:tc>
        <w:tc>
          <w:p w14:paraId="6B66A4F8">
            <w:pPr>
              <w:pStyle w:val="29"/>
              <w:jc w:val="left"/>
            </w:pPr>
            <w:r>
              <w:t>示例值</w:t>
            </w:r>
          </w:p>
        </w:tc>
        <w:tc>
          <w:p w14:paraId="68601910">
            <w:pPr>
              <w:pStyle w:val="29"/>
              <w:jc w:val="left"/>
            </w:pPr>
            <w:r>
              <w:t>参数类型</w:t>
            </w:r>
          </w:p>
        </w:tc>
        <w:tc>
          <w:p w14:paraId="2608653D">
            <w:pPr>
              <w:pStyle w:val="29"/>
              <w:jc w:val="left"/>
            </w:pPr>
            <w:r>
              <w:t>是否必填</w:t>
            </w:r>
          </w:p>
        </w:tc>
        <w:tc>
          <w:p w14:paraId="3C8E5C6C">
            <w:pPr>
              <w:pStyle w:val="29"/>
              <w:jc w:val="left"/>
            </w:pPr>
            <w:r>
              <w:t>参数描述</w:t>
            </w:r>
          </w:p>
        </w:tc>
      </w:tr>
      <w:tr w14:paraId="71D52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7DB6050">
            <w:pPr>
              <w:pStyle w:val="29"/>
              <w:jc w:val="left"/>
            </w:pPr>
            <w:r>
              <w:t>id</w:t>
            </w:r>
          </w:p>
        </w:tc>
        <w:tc>
          <w:p w14:paraId="15F921D5">
            <w:pPr>
              <w:pStyle w:val="29"/>
              <w:jc w:val="left"/>
            </w:pPr>
            <w:r>
              <w:t>12345</w:t>
            </w:r>
          </w:p>
        </w:tc>
        <w:tc>
          <w:p w14:paraId="7C371989">
            <w:pPr>
              <w:pStyle w:val="29"/>
              <w:jc w:val="left"/>
            </w:pPr>
            <w:r>
              <w:t>String</w:t>
            </w:r>
          </w:p>
        </w:tc>
        <w:tc>
          <w:p w14:paraId="5E854C08">
            <w:pPr>
              <w:pStyle w:val="29"/>
              <w:jc w:val="left"/>
            </w:pPr>
            <w:r>
              <w:t>是</w:t>
            </w:r>
          </w:p>
        </w:tc>
        <w:tc>
          <w:p w14:paraId="5F0D29C4">
            <w:pPr>
              <w:pStyle w:val="29"/>
              <w:jc w:val="left"/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</w:tr>
      <w:tr w14:paraId="463A3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C3A0AE1">
            <w:pPr>
              <w:pStyle w:val="29"/>
              <w:jc w:val="left"/>
            </w:pPr>
            <w:r>
              <w:t>course_name</w:t>
            </w:r>
          </w:p>
        </w:tc>
        <w:tc>
          <w:p w14:paraId="4BCBFCCE">
            <w:pPr>
              <w:pStyle w:val="29"/>
              <w:jc w:val="left"/>
            </w:pPr>
            <w:r>
              <w:t>Chinese</w:t>
            </w:r>
          </w:p>
        </w:tc>
        <w:tc>
          <w:p w14:paraId="57AD2754">
            <w:pPr>
              <w:pStyle w:val="29"/>
              <w:jc w:val="left"/>
            </w:pPr>
            <w:r>
              <w:t>String</w:t>
            </w:r>
          </w:p>
        </w:tc>
        <w:tc>
          <w:p w14:paraId="04E11A9F">
            <w:pPr>
              <w:pStyle w:val="29"/>
              <w:jc w:val="left"/>
            </w:pPr>
            <w:r>
              <w:t>是</w:t>
            </w:r>
          </w:p>
        </w:tc>
        <w:tc>
          <w:p w14:paraId="2ADE73F5">
            <w:pPr>
              <w:pStyle w:val="2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要查询的课程名称</w:t>
            </w:r>
          </w:p>
        </w:tc>
      </w:tr>
    </w:tbl>
    <w:p w14:paraId="2F3AADEC">
      <w:pPr>
        <w:pStyle w:val="3"/>
      </w:pPr>
      <w:r>
        <w:rPr>
          <w:b/>
          <w:bCs/>
        </w:rPr>
        <w:t>认证方式</w:t>
      </w:r>
    </w:p>
    <w:p w14:paraId="2D34A217">
      <w:pPr>
        <w:pStyle w:val="13"/>
      </w:pPr>
      <w:r>
        <w:t>继承父级</w:t>
      </w:r>
    </w:p>
    <w:p w14:paraId="3FC8D3C6">
      <w:pPr>
        <w:pStyle w:val="28"/>
      </w:pPr>
      <w:r>
        <w:rPr>
          <w:b/>
          <w:bCs/>
        </w:rPr>
        <w:t>响应示例</w:t>
      </w:r>
    </w:p>
    <w:p w14:paraId="28D45070">
      <w:pPr>
        <w:pStyle w:val="29"/>
        <w:numPr>
          <w:ilvl w:val="0"/>
          <w:numId w:val="2"/>
        </w:numPr>
      </w:pPr>
      <w:r>
        <w:t>成功(200)</w:t>
      </w:r>
    </w:p>
    <w:p w14:paraId="498199FC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"grade"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63"/>
        </w:rPr>
        <w:t>90.5</w:t>
      </w:r>
      <w:r>
        <w:br w:type="textWrapping"/>
      </w:r>
      <w:r>
        <w:rPr>
          <w:rStyle w:val="57"/>
        </w:rPr>
        <w:t>}</w:t>
      </w:r>
    </w:p>
    <w:p w14:paraId="492C7A05">
      <w:pPr>
        <w:pStyle w:val="29"/>
        <w:numPr>
          <w:ilvl w:val="0"/>
          <w:numId w:val="2"/>
        </w:numPr>
      </w:pPr>
      <w:r>
        <w:t>失败(404)</w:t>
      </w:r>
    </w:p>
    <w:p w14:paraId="4C44E206">
      <w:pPr>
        <w:pStyle w:val="43"/>
      </w:pPr>
      <w:r>
        <w:rPr>
          <w:rStyle w:val="57"/>
        </w:rPr>
        <w:t>{</w:t>
      </w:r>
      <w:r>
        <w:br w:type="textWrapping"/>
      </w:r>
      <w:r>
        <w:rPr>
          <w:rStyle w:val="57"/>
        </w:rPr>
        <w:t xml:space="preserve">    </w:t>
      </w:r>
      <w:r>
        <w:rPr>
          <w:rStyle w:val="55"/>
        </w:rPr>
        <w:t>"error"</w:t>
      </w:r>
      <w:r>
        <w:rPr>
          <w:rStyle w:val="56"/>
        </w:rPr>
        <w:t>:</w:t>
      </w:r>
      <w:r>
        <w:rPr>
          <w:rStyle w:val="57"/>
        </w:rPr>
        <w:t xml:space="preserve"> </w:t>
      </w:r>
      <w:r>
        <w:rPr>
          <w:rStyle w:val="55"/>
        </w:rPr>
        <w:t>"Grade not found"</w:t>
      </w:r>
      <w:r>
        <w:br w:type="textWrapping"/>
      </w:r>
      <w:r>
        <w:rPr>
          <w:rStyle w:val="57"/>
        </w:rPr>
        <w:t>}</w:t>
      </w:r>
    </w:p>
    <w:p w14:paraId="59CC5115">
      <w:pPr>
        <w:pStyle w:val="28"/>
        <w:rPr>
          <w:b/>
          <w:bCs/>
        </w:rPr>
      </w:pPr>
      <w:r>
        <w:rPr>
          <w:b/>
          <w:bCs/>
        </w:rPr>
        <w:t>Query</w:t>
      </w:r>
    </w:p>
    <w:p w14:paraId="56D80551">
      <w:pPr>
        <w:pStyle w:val="3"/>
      </w:pPr>
    </w:p>
    <w:p w14:paraId="453CB00C">
      <w:pPr>
        <w:pStyle w:val="28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 w14:paraId="56BBD126">
      <w:pPr>
        <w:pStyle w:val="28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 w14:paraId="79C6D7C4">
      <w:pPr>
        <w:pStyle w:val="28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对</w:t>
      </w:r>
      <w:r>
        <w:rPr>
          <w:rFonts w:hint="default"/>
          <w:b w:val="0"/>
          <w:bCs w:val="0"/>
          <w:sz w:val="36"/>
          <w:szCs w:val="36"/>
        </w:rPr>
        <w:t>AddMassivelyStudents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方法的测试：</w:t>
      </w:r>
    </w:p>
    <w:p w14:paraId="5F7C6882">
      <w:pPr>
        <w:pStyle w:val="28"/>
      </w:pPr>
      <w:r>
        <w:drawing>
          <wp:inline distT="0" distB="0" distL="114300" distR="114300">
            <wp:extent cx="1878330" cy="2308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3977" r="47211" b="10882"/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0045" cy="12115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A355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以上是正常通过记事本创建的csv文件测试</w:t>
      </w:r>
    </w:p>
    <w:p w14:paraId="549C76D8">
      <w:pPr>
        <w:pStyle w:val="3"/>
        <w:rPr>
          <w:rFonts w:hint="eastAsia"/>
          <w:lang w:val="en-US" w:eastAsia="zh-CN"/>
        </w:rPr>
      </w:pPr>
    </w:p>
    <w:p w14:paraId="0B13E407">
      <w:pPr>
        <w:pStyle w:val="3"/>
      </w:pPr>
      <w:r>
        <w:drawing>
          <wp:inline distT="0" distB="0" distL="114300" distR="114300">
            <wp:extent cx="3067050" cy="125603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7750" cy="18161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8BC3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以上是通过excel对csv文件的数据进行修改后，通过记事本查看得到的图片，</w:t>
      </w:r>
    </w:p>
    <w:p w14:paraId="02BDC0F7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可以看到通过excel应该是读写csv时会根据所有行中字段数最多的行修改csv文件，所以控制台输出如下的结果，所以在测试某行字段数多于上限的情况时，建议通过记事本修改数据。</w:t>
      </w:r>
      <w:bookmarkStart w:id="10" w:name="_GoBack"/>
      <w:bookmarkEnd w:id="10"/>
    </w:p>
    <w:p w14:paraId="29B28A9D"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2503170" cy="1240155"/>
            <wp:effectExtent l="0" t="0" r="1143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E2EC">
      <w:pPr>
        <w:pStyle w:val="3"/>
        <w:rPr>
          <w:rFonts w:hint="default"/>
          <w:lang w:val="en-US" w:eastAsia="zh-CN"/>
        </w:rPr>
      </w:pPr>
    </w:p>
    <w:p w14:paraId="7B352E3F">
      <w:pPr>
        <w:pStyle w:val="3"/>
        <w:rPr>
          <w:b/>
          <w:bCs/>
        </w:rPr>
      </w:pPr>
    </w:p>
    <w:p w14:paraId="5B6EBEE5">
      <w:pPr>
        <w:pStyle w:val="3"/>
        <w:rPr>
          <w:b/>
          <w:bCs/>
        </w:rPr>
      </w:pPr>
    </w:p>
    <w:bookmarkEnd w:id="9"/>
    <w:sectPr>
      <w:headerReference r:id="rId4" w:type="default"/>
      <w:footerReference r:id="rId5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C0A5B9">
    <w:pPr>
      <w:pStyle w:val="15"/>
      <w:jc w:val="center"/>
      <w:rPr>
        <w:caps/>
        <w:color w:val="4F81BD" w:themeColor="accent1"/>
        <w14:textFill>
          <w14:solidFill>
            <w14:schemeClr w14:val="accent1"/>
          </w14:solidFill>
        </w14:textFill>
      </w:rPr>
    </w:pPr>
    <w:r>
      <w:rPr>
        <w:caps/>
        <w:color w:val="4F81BD" w:themeColor="accent1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4F81BD" w:themeColor="accent1"/>
        <w14:textFill>
          <w14:solidFill>
            <w14:schemeClr w14:val="accent1"/>
          </w14:solidFill>
        </w14:textFill>
      </w:rPr>
      <w:instrText xml:space="preserve">PAGE   \* MERGEFORMAT</w:instrText>
    </w:r>
    <w:r>
      <w:rPr>
        <w:caps/>
        <w:color w:val="4F81BD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aps/>
        <w:color w:val="4F81BD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aps/>
        <w:color w:val="4F81BD" w:themeColor="accent1"/>
        <w14:textFill>
          <w14:solidFill>
            <w14:schemeClr w14:val="accent1"/>
          </w14:solidFill>
        </w14:textFill>
      </w:rPr>
      <w:fldChar w:fldCharType="end"/>
    </w:r>
  </w:p>
  <w:p w14:paraId="5599BFC0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831BCA">
    <w:pPr>
      <w:spacing w:after="0"/>
      <w:ind w:left="5760"/>
      <w:rPr>
        <w:rFonts w:hint="eastAsia" w:ascii="宋体" w:hAnsi="宋体" w:eastAsia="宋体" w:cs="宋体"/>
        <w:lang w:eastAsia="zh-CN"/>
      </w:rPr>
    </w:pPr>
    <w:r>
      <w:rPr>
        <w:rFonts w:ascii="宋体" w:hAnsi="宋体" w:eastAsia="宋体" w:cs="宋体"/>
        <w:lang w:eastAsia="zh-CN"/>
      </w:rPr>
      <w:t>本文档由Apipost生成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120C7B97"/>
    <w:multiLevelType w:val="multilevel"/>
    <w:tmpl w:val="120C7B9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"/>
      <w:lvlText w:val="%1.%2.%3.%4."/>
      <w:lvlJc w:val="left"/>
      <w:pPr>
        <w:ind w:left="851" w:hanging="851"/>
      </w:pPr>
    </w:lvl>
    <w:lvl w:ilvl="4" w:tentative="0">
      <w:start w:val="1"/>
      <w:numFmt w:val="decimal"/>
      <w:pStyle w:val="7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6A50CF8"/>
    <w:rsid w:val="4B6A125C"/>
    <w:rsid w:val="4FE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qFormat="1"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iCs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6"/>
    <w:qFormat/>
    <w:uiPriority w:val="0"/>
    <w:pPr>
      <w:spacing w:before="180" w:after="180"/>
    </w:pPr>
  </w:style>
  <w:style w:type="paragraph" w:styleId="12">
    <w:name w:val="caption"/>
    <w:basedOn w:val="1"/>
    <w:link w:val="26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5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51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18"/>
    <w:next w:val="3"/>
    <w:qFormat/>
    <w:uiPriority w:val="0"/>
    <w:pP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paragraph" w:styleId="20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22">
    <w:name w:val="Table Grid"/>
    <w:basedOn w:val="21"/>
    <w:qFormat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3">
    <w:name w:val="Table Theme"/>
    <w:basedOn w:val="21"/>
    <w:semiHidden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Hyperlink"/>
    <w:basedOn w:val="26"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题注 字符"/>
    <w:basedOn w:val="24"/>
    <w:link w:val="12"/>
    <w:qFormat/>
    <w:uiPriority w:val="0"/>
  </w:style>
  <w:style w:type="character" w:styleId="27">
    <w:name w:val="footnote reference"/>
    <w:basedOn w:val="26"/>
    <w:uiPriority w:val="0"/>
    <w:rPr>
      <w:vertAlign w:val="superscript"/>
    </w:rPr>
  </w:style>
  <w:style w:type="paragraph" w:customStyle="1" w:styleId="28">
    <w:name w:val="First Paragraph"/>
    <w:basedOn w:val="3"/>
    <w:next w:val="3"/>
    <w:qFormat/>
    <w:uiPriority w:val="0"/>
  </w:style>
  <w:style w:type="paragraph" w:customStyle="1" w:styleId="29">
    <w:name w:val="Compact"/>
    <w:basedOn w:val="3"/>
    <w:qFormat/>
    <w:uiPriority w:val="0"/>
    <w:pPr>
      <w:spacing w:before="36" w:after="36"/>
    </w:pPr>
    <w:rPr>
      <w:bCs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3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1">
    <w:name w:val="Abstract Title"/>
    <w:basedOn w:val="1"/>
    <w:next w:val="32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</w:style>
  <w:style w:type="paragraph" w:customStyle="1" w:styleId="34">
    <w:name w:val="Footnote Block Text"/>
    <w:unhideWhenUsed/>
    <w:qFormat/>
    <w:uiPriority w:val="9"/>
    <w:pPr>
      <w:spacing w:before="100" w:after="100"/>
      <w:ind w:left="480" w:right="48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table" w:customStyle="1" w:styleId="35">
    <w:name w:val="Table"/>
    <w:basedOn w:val="23"/>
    <w:semiHidden/>
    <w:unhideWhenUsed/>
    <w:qFormat/>
    <w:uiPriority w:val="0"/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2"/>
    <w:uiPriority w:val="0"/>
    <w:pPr>
      <w:keepNext/>
    </w:pPr>
    <w:rPr>
      <w:i w:val="0"/>
    </w:rPr>
  </w:style>
  <w:style w:type="paragraph" w:customStyle="1" w:styleId="39">
    <w:name w:val="Image Caption"/>
    <w:basedOn w:val="12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uiPriority w:val="0"/>
    <w:pPr>
      <w:keepNext/>
    </w:pPr>
  </w:style>
  <w:style w:type="character" w:customStyle="1" w:styleId="42">
    <w:name w:val="Verbatim Char"/>
    <w:basedOn w:val="26"/>
    <w:link w:val="43"/>
    <w:uiPriority w:val="0"/>
    <w:rPr>
      <w:rFonts w:ascii="Consolas" w:hAnsi="Consolas"/>
      <w:sz w:val="22"/>
      <w:shd w:val="clear" w:color="auto" w:fill="F8F8F8"/>
    </w:rPr>
  </w:style>
  <w:style w:type="paragraph" w:customStyle="1" w:styleId="43">
    <w:name w:val="Source Code"/>
    <w:link w:val="42"/>
    <w:qFormat/>
    <w:uiPriority w:val="0"/>
    <w:pPr>
      <w:shd w:val="clear" w:color="auto" w:fill="F8F8F8"/>
      <w:wordWrap w:val="0"/>
      <w:spacing w:before="50" w:beforeLines="50" w:after="200"/>
    </w:pPr>
    <w:rPr>
      <w:rFonts w:ascii="Consolas" w:hAnsi="Consolas" w:eastAsiaTheme="minorEastAsia" w:cstheme="minorBidi"/>
      <w:sz w:val="22"/>
      <w:szCs w:val="24"/>
      <w:lang w:val="en-US" w:eastAsia="en-US" w:bidi="ar-SA"/>
    </w:rPr>
  </w:style>
  <w:style w:type="character" w:customStyle="1" w:styleId="44">
    <w:name w:val="Section Number"/>
    <w:basedOn w:val="26"/>
    <w:uiPriority w:val="0"/>
  </w:style>
  <w:style w:type="paragraph" w:customStyle="1" w:styleId="4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6">
    <w:name w:val="正文文本 字符"/>
    <w:basedOn w:val="24"/>
    <w:link w:val="3"/>
    <w:uiPriority w:val="0"/>
  </w:style>
  <w:style w:type="table" w:customStyle="1" w:styleId="47">
    <w:name w:val="Grid Table 4 Accent 6"/>
    <w:basedOn w:val="21"/>
    <w:uiPriority w:val="49"/>
    <w:pPr>
      <w:spacing w:after="0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48">
    <w:name w:val="Grid Table 1 Light Accent 6"/>
    <w:basedOn w:val="21"/>
    <w:uiPriority w:val="46"/>
    <w:pPr>
      <w:spacing w:after="0"/>
    </w:pPr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9">
    <w:name w:val="Grid Table Light"/>
    <w:basedOn w:val="21"/>
    <w:uiPriority w:val="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50">
    <w:name w:val="Grid Table 3 Accent 6"/>
    <w:basedOn w:val="21"/>
    <w:qFormat/>
    <w:uiPriority w:val="48"/>
    <w:pPr>
      <w:spacing w:after="0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character" w:customStyle="1" w:styleId="51">
    <w:name w:val="页眉 字符"/>
    <w:basedOn w:val="24"/>
    <w:link w:val="16"/>
    <w:uiPriority w:val="99"/>
    <w:rPr>
      <w:sz w:val="18"/>
      <w:szCs w:val="18"/>
    </w:rPr>
  </w:style>
  <w:style w:type="character" w:customStyle="1" w:styleId="52">
    <w:name w:val="页脚 字符"/>
    <w:basedOn w:val="24"/>
    <w:link w:val="15"/>
    <w:qFormat/>
    <w:uiPriority w:val="99"/>
    <w:rPr>
      <w:sz w:val="18"/>
      <w:szCs w:val="18"/>
    </w:rPr>
  </w:style>
  <w:style w:type="paragraph" w:styleId="53">
    <w:name w:val="No Spacing"/>
    <w:qFormat/>
    <w:uiPriority w:val="1"/>
    <w:pPr>
      <w:spacing w:after="0"/>
    </w:pPr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54">
    <w:name w:val="text-only"/>
    <w:basedOn w:val="24"/>
    <w:uiPriority w:val="0"/>
  </w:style>
  <w:style w:type="character" w:customStyle="1" w:styleId="55">
    <w:name w:val="StringTok"/>
    <w:basedOn w:val="42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56">
    <w:name w:val="OperatorTok"/>
    <w:basedOn w:val="42"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7">
    <w:name w:val="NormalTok"/>
    <w:basedOn w:val="42"/>
    <w:uiPriority w:val="0"/>
    <w:rPr>
      <w:rFonts w:ascii="Consolas" w:hAnsi="Consolas"/>
      <w:sz w:val="22"/>
      <w:shd w:val="clear" w:color="auto" w:fill="F8F8F8"/>
    </w:rPr>
  </w:style>
  <w:style w:type="table" w:customStyle="1" w:styleId="58">
    <w:name w:val="Grid Table 1 Light"/>
    <w:basedOn w:val="21"/>
    <w:qFormat/>
    <w:uiPriority w:val="0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59">
    <w:name w:val="KeywordTok"/>
    <w:basedOn w:val="42"/>
    <w:qFormat/>
    <w:uiPriority w:val="0"/>
    <w:rPr>
      <w:b/>
      <w:color w:val="204A87"/>
      <w:shd w:val="clear" w:fill="F8F8F8"/>
    </w:rPr>
  </w:style>
  <w:style w:type="character" w:customStyle="1" w:styleId="60">
    <w:name w:val="DataTypeTok"/>
    <w:basedOn w:val="42"/>
    <w:uiPriority w:val="0"/>
    <w:rPr>
      <w:color w:val="204A87"/>
      <w:shd w:val="clear" w:fill="F8F8F8"/>
    </w:rPr>
  </w:style>
  <w:style w:type="character" w:customStyle="1" w:styleId="61">
    <w:name w:val="DecValTok"/>
    <w:basedOn w:val="42"/>
    <w:qFormat/>
    <w:uiPriority w:val="0"/>
    <w:rPr>
      <w:color w:val="0000CF"/>
      <w:shd w:val="clear" w:fill="F8F8F8"/>
    </w:rPr>
  </w:style>
  <w:style w:type="character" w:customStyle="1" w:styleId="62">
    <w:name w:val="BaseNTok"/>
    <w:basedOn w:val="42"/>
    <w:qFormat/>
    <w:uiPriority w:val="0"/>
    <w:rPr>
      <w:color w:val="0000CF"/>
      <w:shd w:val="clear" w:fill="F8F8F8"/>
    </w:rPr>
  </w:style>
  <w:style w:type="character" w:customStyle="1" w:styleId="63">
    <w:name w:val="FloatTok"/>
    <w:basedOn w:val="42"/>
    <w:uiPriority w:val="0"/>
    <w:rPr>
      <w:color w:val="0000CF"/>
      <w:shd w:val="clear" w:fill="F8F8F8"/>
    </w:rPr>
  </w:style>
  <w:style w:type="character" w:customStyle="1" w:styleId="64">
    <w:name w:val="ConstantTok"/>
    <w:basedOn w:val="42"/>
    <w:qFormat/>
    <w:uiPriority w:val="0"/>
    <w:rPr>
      <w:color w:val="8F5902"/>
      <w:shd w:val="clear" w:fill="F8F8F8"/>
    </w:rPr>
  </w:style>
  <w:style w:type="character" w:customStyle="1" w:styleId="65">
    <w:name w:val="CharTok"/>
    <w:basedOn w:val="42"/>
    <w:qFormat/>
    <w:uiPriority w:val="0"/>
    <w:rPr>
      <w:color w:val="4E9A06"/>
      <w:shd w:val="clear" w:fill="F8F8F8"/>
    </w:rPr>
  </w:style>
  <w:style w:type="character" w:customStyle="1" w:styleId="66">
    <w:name w:val="SpecialCharTok"/>
    <w:basedOn w:val="42"/>
    <w:uiPriority w:val="0"/>
    <w:rPr>
      <w:b/>
      <w:color w:val="CE5C00"/>
      <w:shd w:val="clear" w:fill="F8F8F8"/>
    </w:rPr>
  </w:style>
  <w:style w:type="character" w:customStyle="1" w:styleId="67">
    <w:name w:val="VerbatimStringTok"/>
    <w:basedOn w:val="42"/>
    <w:qFormat/>
    <w:uiPriority w:val="0"/>
    <w:rPr>
      <w:color w:val="4E9A06"/>
      <w:shd w:val="clear" w:fill="F8F8F8"/>
    </w:rPr>
  </w:style>
  <w:style w:type="character" w:customStyle="1" w:styleId="68">
    <w:name w:val="SpecialStringTok"/>
    <w:basedOn w:val="42"/>
    <w:qFormat/>
    <w:uiPriority w:val="0"/>
    <w:rPr>
      <w:color w:val="4E9A06"/>
      <w:shd w:val="clear" w:fill="F8F8F8"/>
    </w:rPr>
  </w:style>
  <w:style w:type="character" w:customStyle="1" w:styleId="69">
    <w:name w:val="ImportTok"/>
    <w:basedOn w:val="42"/>
    <w:uiPriority w:val="0"/>
    <w:rPr>
      <w:shd w:val="clear" w:fill="F8F8F8"/>
    </w:rPr>
  </w:style>
  <w:style w:type="character" w:customStyle="1" w:styleId="70">
    <w:name w:val="CommentTok"/>
    <w:basedOn w:val="42"/>
    <w:qFormat/>
    <w:uiPriority w:val="0"/>
    <w:rPr>
      <w:i/>
      <w:color w:val="8F5902"/>
      <w:shd w:val="clear" w:fill="F8F8F8"/>
    </w:rPr>
  </w:style>
  <w:style w:type="character" w:customStyle="1" w:styleId="71">
    <w:name w:val="DocumentationTok"/>
    <w:basedOn w:val="42"/>
    <w:qFormat/>
    <w:uiPriority w:val="0"/>
    <w:rPr>
      <w:b/>
      <w:i/>
      <w:color w:val="8F5902"/>
      <w:shd w:val="clear" w:fill="F8F8F8"/>
    </w:rPr>
  </w:style>
  <w:style w:type="character" w:customStyle="1" w:styleId="72">
    <w:name w:val="AnnotationTok"/>
    <w:basedOn w:val="42"/>
    <w:uiPriority w:val="0"/>
    <w:rPr>
      <w:b/>
      <w:i/>
      <w:color w:val="8F5902"/>
      <w:shd w:val="clear" w:fill="F8F8F8"/>
    </w:rPr>
  </w:style>
  <w:style w:type="character" w:customStyle="1" w:styleId="73">
    <w:name w:val="CommentVarTok"/>
    <w:basedOn w:val="42"/>
    <w:uiPriority w:val="0"/>
    <w:rPr>
      <w:b/>
      <w:i/>
      <w:color w:val="8F5902"/>
      <w:shd w:val="clear" w:fill="F8F8F8"/>
    </w:rPr>
  </w:style>
  <w:style w:type="character" w:customStyle="1" w:styleId="74">
    <w:name w:val="OtherTok"/>
    <w:basedOn w:val="42"/>
    <w:uiPriority w:val="0"/>
    <w:rPr>
      <w:color w:val="8F5902"/>
      <w:shd w:val="clear" w:fill="F8F8F8"/>
    </w:rPr>
  </w:style>
  <w:style w:type="character" w:customStyle="1" w:styleId="75">
    <w:name w:val="FunctionTok"/>
    <w:basedOn w:val="42"/>
    <w:qFormat/>
    <w:uiPriority w:val="0"/>
    <w:rPr>
      <w:b/>
      <w:color w:val="204A87"/>
      <w:shd w:val="clear" w:fill="F8F8F8"/>
    </w:rPr>
  </w:style>
  <w:style w:type="character" w:customStyle="1" w:styleId="76">
    <w:name w:val="VariableTok"/>
    <w:basedOn w:val="42"/>
    <w:qFormat/>
    <w:uiPriority w:val="0"/>
    <w:rPr>
      <w:color w:val="000000"/>
      <w:shd w:val="clear" w:fill="F8F8F8"/>
    </w:rPr>
  </w:style>
  <w:style w:type="character" w:customStyle="1" w:styleId="77">
    <w:name w:val="ControlFlowTok"/>
    <w:basedOn w:val="42"/>
    <w:uiPriority w:val="0"/>
    <w:rPr>
      <w:b/>
      <w:color w:val="204A87"/>
      <w:shd w:val="clear" w:fill="F8F8F8"/>
    </w:rPr>
  </w:style>
  <w:style w:type="character" w:customStyle="1" w:styleId="78">
    <w:name w:val="BuiltInTok"/>
    <w:basedOn w:val="42"/>
    <w:uiPriority w:val="0"/>
    <w:rPr>
      <w:shd w:val="clear" w:fill="F8F8F8"/>
    </w:rPr>
  </w:style>
  <w:style w:type="character" w:customStyle="1" w:styleId="79">
    <w:name w:val="ExtensionTok"/>
    <w:basedOn w:val="42"/>
    <w:uiPriority w:val="0"/>
    <w:rPr>
      <w:shd w:val="clear" w:fill="F8F8F8"/>
    </w:rPr>
  </w:style>
  <w:style w:type="character" w:customStyle="1" w:styleId="80">
    <w:name w:val="PreprocessorTok"/>
    <w:basedOn w:val="42"/>
    <w:qFormat/>
    <w:uiPriority w:val="0"/>
    <w:rPr>
      <w:i/>
      <w:color w:val="8F5902"/>
      <w:shd w:val="clear" w:fill="F8F8F8"/>
    </w:rPr>
  </w:style>
  <w:style w:type="character" w:customStyle="1" w:styleId="81">
    <w:name w:val="AttributeTok"/>
    <w:basedOn w:val="42"/>
    <w:uiPriority w:val="0"/>
    <w:rPr>
      <w:color w:val="204A87"/>
      <w:shd w:val="clear" w:fill="F8F8F8"/>
    </w:rPr>
  </w:style>
  <w:style w:type="character" w:customStyle="1" w:styleId="82">
    <w:name w:val="RegionMarkerTok"/>
    <w:basedOn w:val="42"/>
    <w:uiPriority w:val="0"/>
    <w:rPr>
      <w:shd w:val="clear" w:fill="F8F8F8"/>
    </w:rPr>
  </w:style>
  <w:style w:type="character" w:customStyle="1" w:styleId="83">
    <w:name w:val="InformationTok"/>
    <w:basedOn w:val="42"/>
    <w:qFormat/>
    <w:uiPriority w:val="0"/>
    <w:rPr>
      <w:b/>
      <w:i/>
      <w:color w:val="8F5902"/>
      <w:shd w:val="clear" w:fill="F8F8F8"/>
    </w:rPr>
  </w:style>
  <w:style w:type="character" w:customStyle="1" w:styleId="84">
    <w:name w:val="WarningTok"/>
    <w:basedOn w:val="42"/>
    <w:qFormat/>
    <w:uiPriority w:val="0"/>
    <w:rPr>
      <w:b/>
      <w:i/>
      <w:color w:val="8F5902"/>
      <w:shd w:val="clear" w:fill="F8F8F8"/>
    </w:rPr>
  </w:style>
  <w:style w:type="character" w:customStyle="1" w:styleId="85">
    <w:name w:val="AlertTok"/>
    <w:basedOn w:val="42"/>
    <w:uiPriority w:val="0"/>
    <w:rPr>
      <w:color w:val="EF2929"/>
      <w:shd w:val="clear" w:fill="F8F8F8"/>
    </w:rPr>
  </w:style>
  <w:style w:type="character" w:customStyle="1" w:styleId="86">
    <w:name w:val="ErrorTok"/>
    <w:basedOn w:val="42"/>
    <w:qFormat/>
    <w:uiPriority w:val="0"/>
    <w:rPr>
      <w:b/>
      <w:color w:val="A40000"/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dot.dotx</Template>
  <Pages>11</Pages>
  <Words>1148</Words>
  <Characters>3035</Characters>
  <Lines>3</Lines>
  <Paragraphs>1</Paragraphs>
  <TotalTime>11</TotalTime>
  <ScaleCrop>false</ScaleCrop>
  <LinksUpToDate>false</LinksUpToDate>
  <CharactersWithSpaces>3323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2025-01-25T11:57:00Z</dcterms:created>
  <dc:creator>微信用户</dc:creator>
  <cp:lastModifiedBy>微信用户</cp:lastModifiedBy>
  <dcterms:modified xsi:type="dcterms:W3CDTF">2025-01-25T12:58:22Z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eyJoZGlkIjoiMjJjOGUwNmQ1ODAzNjlhNDIwYTUxYWM3YTExYWNhOTQiLCJ1c2VySWQiOiIxMzk1NTAwMjE1In0=</vt:lpwstr>
  </property>
  <property fmtid="{D5CDD505-2E9C-101B-9397-08002B2CF9AE}" pid="3" name="KSOProductBuildVer">
    <vt:lpwstr>2052-12.1.0.19770</vt:lpwstr>
  </property>
  <property fmtid="{D5CDD505-2E9C-101B-9397-08002B2CF9AE}" pid="4" name="ICV">
    <vt:lpwstr>3AA8AD89E63C43EC838887BCB202AB99_12</vt:lpwstr>
  </property>
</Properties>
</file>